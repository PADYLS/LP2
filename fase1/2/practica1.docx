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26D2" w14:textId="77777777" w:rsidR="00D5789D" w:rsidRPr="00DC09B8" w:rsidRDefault="00D5789D" w:rsidP="00D5789D">
      <w:pPr>
        <w:rPr>
          <w:lang w:val="es-PE"/>
        </w:rPr>
      </w:pPr>
    </w:p>
    <w:p w14:paraId="0FDC34E3" w14:textId="77777777" w:rsidR="00636933" w:rsidRDefault="00EA2EEC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79D041" wp14:editId="21886A80">
                <wp:simplePos x="0" y="0"/>
                <wp:positionH relativeFrom="column">
                  <wp:posOffset>3476625</wp:posOffset>
                </wp:positionH>
                <wp:positionV relativeFrom="paragraph">
                  <wp:posOffset>154940</wp:posOffset>
                </wp:positionV>
                <wp:extent cx="3886835" cy="1143000"/>
                <wp:effectExtent l="0" t="0" r="1841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8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4E8D" w14:textId="77777777" w:rsidR="002B5E55" w:rsidRPr="001A6F08" w:rsidRDefault="002B5E55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  <w:t>Informe de Prácticas</w:t>
                            </w:r>
                          </w:p>
                          <w:p w14:paraId="0A3F5F74" w14:textId="0398DCBE" w:rsidR="002B5E55" w:rsidRPr="00806C11" w:rsidRDefault="00A43607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  <w:t>LENGUAJES DE PROGRAMACIÓN 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9D0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75pt;margin-top:12.2pt;width:306.05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p41wEAAJIDAAAOAAAAZHJzL2Uyb0RvYy54bWysU9tu2zAMfR+wfxD0vthutiIw4hRdiw4D&#10;ugvQ7QMUWbaF2aJGKrGzrx8lx+kub8NeBIqijs45pLY309CLo0Gy4CpZrHIpjNNQW9dW8uuXh1cb&#10;KSgoV6senKnkyZC82b18sR19aa6gg742KBjEUTn6SnYh+DLLSHdmULQCbxwfNoCDCrzFNqtRjYw+&#10;9NlVnl9nI2DtEbQh4uz9fCh3Cb9pjA6fmoZMEH0lmVtIK6Z1H9dst1Vli8p3Vp9pqH9gMSjr+NEL&#10;1L0KShzQ/gU1WI1A0ISVhiGDprHaJA2spsj/UPPUKW+SFjaH/MUm+n+w+uPxyX9GEaa3MHEDkwjy&#10;j6C/kXBw1ynXmltEGDujan64iJZlo6fyfDVaTSVFkP34AWpusjoESEBTg0N0hXUKRucGnC6mmykI&#10;zcn1ZnO9Wb+RQvNZUbxe53lqS6bK5bpHCu8MDCIGlUTuaoJXx0cKkY4ql5L4moMH2/eps737LcGF&#10;MZPoR8Yz9zDtJ66OMvZQn1gIwjwoPNgcdIA/pBh5SCpJ3w8KjRT9e8dmxIlaAlyC/RIop/lqJYMU&#10;c3gX5sk7eLRtx8iz3Q5u2bDGJinPLM48ufFJ4XlI42T9uk9Vz19p9xMAAP//AwBQSwMEFAAGAAgA&#10;AAAhAEq7FATgAAAACwEAAA8AAABkcnMvZG93bnJldi54bWxMj8FOwzAMhu9IvENkJG4s2dQWVppO&#10;E4ITEqIrB45pk7XRGqc02VbeHu/Ejv796ffnYjO7gZ3MFKxHCcuFAGaw9dpiJ+Grfnt4AhaiQq0G&#10;j0bCrwmwKW9vCpVrf8bKnHaxY1SCIVcS+hjHnPPQ9sapsPCjQdrt/eRUpHHquJ7UmcrdwFdCZNwp&#10;i3ShV6N56U172B2dhO03Vq/256P5rPaVreu1wPfsIOX93bx9BhbNHP9huOiTOpTk1Pgj6sAGCWny&#10;mBIqYZUkwC7AMl1nwBpKBEW8LPj1D+UfAAAA//8DAFBLAQItABQABgAIAAAAIQC2gziS/gAAAOEB&#10;AAATAAAAAAAAAAAAAAAAAAAAAABbQ29udGVudF9UeXBlc10ueG1sUEsBAi0AFAAGAAgAAAAhADj9&#10;If/WAAAAlAEAAAsAAAAAAAAAAAAAAAAALwEAAF9yZWxzLy5yZWxzUEsBAi0AFAAGAAgAAAAhAKHa&#10;+njXAQAAkgMAAA4AAAAAAAAAAAAAAAAALgIAAGRycy9lMm9Eb2MueG1sUEsBAi0AFAAGAAgAAAAh&#10;AEq7FATgAAAACwEAAA8AAAAAAAAAAAAAAAAAMQQAAGRycy9kb3ducmV2LnhtbFBLBQYAAAAABAAE&#10;APMAAAA+BQAAAAA=&#10;" filled="f" stroked="f">
                <v:textbox inset="0,0,0,0">
                  <w:txbxContent>
                    <w:p w14:paraId="40514E8D" w14:textId="77777777" w:rsidR="002B5E55" w:rsidRPr="001A6F08" w:rsidRDefault="002B5E55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  <w:t>Informe de Prácticas</w:t>
                      </w:r>
                    </w:p>
                    <w:p w14:paraId="0A3F5F74" w14:textId="0398DCBE" w:rsidR="002B5E55" w:rsidRPr="00806C11" w:rsidRDefault="00A43607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  <w:t>LENGUAJES DE PROGRAMACIÓN II</w:t>
                      </w:r>
                    </w:p>
                  </w:txbxContent>
                </v:textbox>
              </v:shape>
            </w:pict>
          </mc:Fallback>
        </mc:AlternateContent>
      </w: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6B1E71" wp14:editId="757BA8BE">
                <wp:simplePos x="0" y="0"/>
                <wp:positionH relativeFrom="column">
                  <wp:posOffset>561975</wp:posOffset>
                </wp:positionH>
                <wp:positionV relativeFrom="paragraph">
                  <wp:posOffset>145415</wp:posOffset>
                </wp:positionV>
                <wp:extent cx="3752850" cy="6667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36D72" w14:textId="77777777" w:rsidR="002B5E55" w:rsidRPr="001A6F08" w:rsidRDefault="002B5E5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UCSM Esc. Prof. de Ingeniería de Sistemas</w:t>
                            </w:r>
                          </w:p>
                          <w:p w14:paraId="0A2A77D9" w14:textId="523CDA8B" w:rsidR="002B5E55" w:rsidRPr="009E0397" w:rsidRDefault="004900F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Marzo</w:t>
                            </w:r>
                            <w:r w:rsidR="002B5E55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- 202</w:t>
                            </w: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B1E71" id="Text Box 3" o:spid="_x0000_s1027" type="#_x0000_t202" style="position:absolute;left:0;text-align:left;margin-left:44.25pt;margin-top:11.45pt;width:295.5pt;height:5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7v1wEAAJgDAAAOAAAAZHJzL2Uyb0RvYy54bWysU8Fu2zAMvQ/YPwi6L04yNC2MOEXXosOA&#10;bivQ9QMUWbaF2aJGKrGzrx8l2+m63YZdBJqUHt97pLfXQ9eKo0Gy4Aq5WiylME5DaV1dyOdv9++u&#10;pKCgXKlacKaQJ0Pyevf2zbb3uVlDA21pUDCIo7z3hWxC8HmWkW5Mp2gB3jguVoCdCvyJdVai6hm9&#10;a7P1crnJesDSI2hDxNm7sSh3Cb+qjA5fq4pMEG0hmVtIJ6ZzH89st1V5jco3Vk801D+w6JR13PQM&#10;daeCEge0f0F1ViMQVGGhocugqqw2SQOrWS3/UPPUKG+SFjaH/Nkm+n+w+svxyT+iCMMHGHiASQT5&#10;B9DfSTi4bZSrzQ0i9I1RJTdeRcuy3lM+PY1WU04RZN9/hpKHrA4BEtBQYRddYZ2C0XkAp7PpZghC&#10;c/L95cX66oJLmmubzeaS49hC5fNrjxQ+GuhEDAqJPNSEro4PFMar85XYzMG9bds02Na9SjBmzCT2&#10;kfBIPQz7QdhykhbF7KE8sRyEcV14vTloAH9K0fOqFJJ+HBQaKdpPji2JezUHOAf7OVBO89NCBinG&#10;8DaM+3fwaOuGkUfTHdywbZVNil5YTHR5/MmTaVXjfv3+nW69/FC7XwAAAP//AwBQSwMEFAAGAAgA&#10;AAAhAGBdXYTeAAAACQEAAA8AAABkcnMvZG93bnJldi54bWxMj8FOg0AQhu8mvsNmmnizS0mkgCxN&#10;Y/RkYqR48LjAFDZlZ5Hdtvj2jic9zvxf/vmm2C12FBecvXGkYLOOQCC1rjPUK/ioX+5TED5o6vTo&#10;CBV8o4ddeXtT6LxzV6rwcgi94BLyuVYwhDDlUvp2QKv92k1InB3dbHXgce5lN+srl9tRxlGUSKsN&#10;8YVBT/g0YHs6nK2C/SdVz+brrXmvjpWp6yyi1+Sk1N1q2T+CCLiEPxh+9VkdSnZq3Jk6L0YFafrA&#10;pII4zkBwnmwzXjQMxtsMZFnI/x+UPwAAAP//AwBQSwECLQAUAAYACAAAACEAtoM4kv4AAADhAQAA&#10;EwAAAAAAAAAAAAAAAAAAAAAAW0NvbnRlbnRfVHlwZXNdLnhtbFBLAQItABQABgAIAAAAIQA4/SH/&#10;1gAAAJQBAAALAAAAAAAAAAAAAAAAAC8BAABfcmVscy8ucmVsc1BLAQItABQABgAIAAAAIQBHFz7v&#10;1wEAAJgDAAAOAAAAAAAAAAAAAAAAAC4CAABkcnMvZTJvRG9jLnhtbFBLAQItABQABgAIAAAAIQBg&#10;XV2E3gAAAAkBAAAPAAAAAAAAAAAAAAAAADEEAABkcnMvZG93bnJldi54bWxQSwUGAAAAAAQABADz&#10;AAAAPAUAAAAA&#10;" filled="f" stroked="f">
                <v:textbox inset="0,0,0,0">
                  <w:txbxContent>
                    <w:p w14:paraId="20236D72" w14:textId="77777777" w:rsidR="002B5E55" w:rsidRPr="001A6F08" w:rsidRDefault="002B5E55" w:rsidP="006D68C6">
                      <w:pPr>
                        <w:spacing w:after="120"/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UCSM Esc. Prof. de Ingeniería de Sistemas</w:t>
                      </w:r>
                    </w:p>
                    <w:p w14:paraId="0A2A77D9" w14:textId="523CDA8B" w:rsidR="002B5E55" w:rsidRPr="009E0397" w:rsidRDefault="004900F5" w:rsidP="006D68C6">
                      <w:pPr>
                        <w:spacing w:after="120"/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Marzo</w:t>
                      </w:r>
                      <w:r w:rsidR="002B5E55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- 202</w:t>
                      </w: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507B"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057D1B" wp14:editId="019D46DC">
                <wp:simplePos x="0" y="0"/>
                <wp:positionH relativeFrom="column">
                  <wp:posOffset>219075</wp:posOffset>
                </wp:positionH>
                <wp:positionV relativeFrom="paragraph">
                  <wp:posOffset>1593215</wp:posOffset>
                </wp:positionV>
                <wp:extent cx="2809875" cy="990600"/>
                <wp:effectExtent l="0" t="0" r="952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 xmlns:a14="http://schemas.microsoft.com/office/drawing/2010/main" xmlns:pic="http://schemas.openxmlformats.org/drawingml/2006/picture">
            <w:pict w14:anchorId="65E8CD90">
              <v:rect id="Rectángulo 12" style="position:absolute;margin-left:17.25pt;margin-top:125.45pt;width:221.25pt;height:7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2pt" w14:anchorId="42E37F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xWcQIAACYFAAAOAAAAZHJzL2Uyb0RvYy54bWysVEtu2zAQ3RfoHQjuG8lGfjYiB0aCFAWC&#10;JIhTZM1QpC2U5LBD2rJ7m56lF+uQkuUgDboouqFIzpvf0xteXG6tYRuFoQFX8dFRyZlyEurGLSv+&#10;9enm0zlnIQpXCwNOVXynAr+cffxw0fqpGsMKTK2QURAXpq2v+CpGPy2KIFfKinAEXjkyakArIh1x&#10;WdQoWopuTTEuy9OiBaw9glQh0O11Z+SzHF9rJeO91kFFZipOtcW8Yl5f0lrMLsR0icKvGtmXIf6h&#10;CisaR0mHUNciCrbG5o9QtpEIAXQ8kmAL0LqRKvdA3YzKN90sVsKr3AuRE/xAU/h/YeXd5gFZU9O/&#10;G3PmhKV/9Eis/frplmsDjG6JotaHKSEX/gH7U6Bt6ner0aYvdcK2mdbdQKvaRibpcnxeTs7PTjiT&#10;ZJtMytMy814cvD2G+FmBZWlTcaQCMpticxsiZSToHpKSGZdWBzeNMZ013RSpyq6uvIs7ozr0o9LU&#10;YqokR83iUlcG2UaQLOpvo9Qj5TCOkMlFU+DBafSek4l7px6b3FQW3OBYvud4yDagc0ZwcXC0jQP8&#10;u7Pu8Puuu15T2y9Q7+iPInRSD17eNETqrQjxQSBpm6aA5jXe06INtBWHfsfZCvDHe/cJT5IjK2ct&#10;zUrFw/e1QMWZ+eJIjJPR8XEarnw4Pjkb0wFfW15eW9zaXgHxPqKXwcu8Tfho9luNYJ9prOcpK5mE&#10;k5S74jLi/nAVuxmmh0Gq+TzDaKC8iLdu4WUKnlhNonnaPgv0vbIiafIO9nMlpm8E1mGTp4P5OoJu&#10;svoOvPZ80zBmwfQPR5r21+eMOjxvs98AAAD//wMAUEsDBBQABgAIAAAAIQBZkrLG3wAAAAoBAAAP&#10;AAAAZHJzL2Rvd25yZXYueG1sTI/BTsMwDIbvSLxDZCRuLNnYVlaaTgi0A9KkicEDpI1pKxqnJFlX&#10;3h5zYjdb/vT7+4vt5HoxYoidJw3zmQKBVHvbUaPh43139wAiJkPW9J5Qww9G2JbXV4XJrT/TG47H&#10;1AgOoZgbDW1KQy5lrFt0Js78gMS3Tx+cSbyGRtpgzhzuerlQai2d6Yg/tGbA5xbrr+PJaTjY73n2&#10;MuzC6KrXcb939SG4qPXtzfT0CCLhlP5h+NNndSjZqfInslH0Gu6XKyY1LFZqA4KBZZZxuYoHtd6A&#10;LAt5WaH8BQAA//8DAFBLAQItABQABgAIAAAAIQC2gziS/gAAAOEBAAATAAAAAAAAAAAAAAAAAAAA&#10;AABbQ29udGVudF9UeXBlc10ueG1sUEsBAi0AFAAGAAgAAAAhADj9If/WAAAAlAEAAAsAAAAAAAAA&#10;AAAAAAAALwEAAF9yZWxzLy5yZWxzUEsBAi0AFAAGAAgAAAAhANcdvFZxAgAAJgUAAA4AAAAAAAAA&#10;AAAAAAAALgIAAGRycy9lMm9Eb2MueG1sUEsBAi0AFAAGAAgAAAAhAFmSssbfAAAACgEAAA8AAAAA&#10;AAAAAAAAAAAAywQAAGRycy9kb3ducmV2LnhtbFBLBQYAAAAABAAEAPMAAADXBQAAAAA=&#10;"/>
            </w:pict>
          </mc:Fallback>
        </mc:AlternateContent>
      </w:r>
    </w:p>
    <w:p w14:paraId="0DE59FD7" w14:textId="77777777" w:rsidR="001A6F08" w:rsidRDefault="001A6F08" w:rsidP="00D5789D">
      <w:pPr>
        <w:rPr>
          <w:lang w:val="es-PE"/>
        </w:rPr>
      </w:pPr>
    </w:p>
    <w:p w14:paraId="3D31B780" w14:textId="77777777" w:rsidR="001A6F08" w:rsidRDefault="001A6F08" w:rsidP="00D5789D">
      <w:pPr>
        <w:rPr>
          <w:lang w:val="es-PE"/>
        </w:rPr>
      </w:pPr>
    </w:p>
    <w:p w14:paraId="37596C69" w14:textId="77777777" w:rsidR="001A6F08" w:rsidRDefault="001A6F08" w:rsidP="00D5789D">
      <w:pPr>
        <w:rPr>
          <w:lang w:val="es-PE"/>
        </w:rPr>
      </w:pPr>
    </w:p>
    <w:p w14:paraId="7CA0D9D9" w14:textId="77777777" w:rsidR="001A6F08" w:rsidRDefault="001A6F08" w:rsidP="00D5789D">
      <w:pPr>
        <w:rPr>
          <w:lang w:val="es-PE"/>
        </w:rPr>
      </w:pPr>
    </w:p>
    <w:p w14:paraId="41D254A4" w14:textId="3B783C4C" w:rsidR="001A6F08" w:rsidRDefault="00A43607" w:rsidP="00D5789D">
      <w:pPr>
        <w:rPr>
          <w:lang w:val="es-PE"/>
        </w:rPr>
      </w:pPr>
      <w:r w:rsidRPr="00DC09B8">
        <w:rPr>
          <w:noProof/>
          <w:lang w:val="es-PE" w:eastAsia="es-PE"/>
        </w:rPr>
        <w:drawing>
          <wp:anchor distT="0" distB="0" distL="114300" distR="114300" simplePos="0" relativeHeight="251660800" behindDoc="0" locked="0" layoutInCell="1" allowOverlap="1" wp14:anchorId="0782EB43" wp14:editId="7C03AA65">
            <wp:simplePos x="0" y="0"/>
            <wp:positionH relativeFrom="column">
              <wp:posOffset>429260</wp:posOffset>
            </wp:positionH>
            <wp:positionV relativeFrom="paragraph">
              <wp:posOffset>110490</wp:posOffset>
            </wp:positionV>
            <wp:extent cx="1351280" cy="1245397"/>
            <wp:effectExtent l="0" t="0" r="0" b="0"/>
            <wp:wrapNone/>
            <wp:docPr id="10" name="Imagen 10" descr="Escudo U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cudo UC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54" cy="124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29" w:rsidRPr="00DC09B8"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09B4156E" wp14:editId="4F7C82D4">
            <wp:simplePos x="0" y="0"/>
            <wp:positionH relativeFrom="column">
              <wp:posOffset>1771650</wp:posOffset>
            </wp:positionH>
            <wp:positionV relativeFrom="paragraph">
              <wp:posOffset>262890</wp:posOffset>
            </wp:positionV>
            <wp:extent cx="2017395" cy="952500"/>
            <wp:effectExtent l="0" t="0" r="1905" b="0"/>
            <wp:wrapNone/>
            <wp:docPr id="11" name="Imagen 11" descr="http://www.ucsm.edu.pe/jinis/Images/Logo_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sm.edu.pe/jinis/Images/Logo_ep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E654" w14:textId="77777777" w:rsidR="001A6F08" w:rsidRDefault="001A6F08" w:rsidP="00D5789D">
      <w:pPr>
        <w:rPr>
          <w:lang w:val="es-PE"/>
        </w:rPr>
      </w:pPr>
    </w:p>
    <w:p w14:paraId="2661FAAF" w14:textId="77777777" w:rsidR="001A6F08" w:rsidRDefault="001A6F08" w:rsidP="00D5789D">
      <w:pPr>
        <w:rPr>
          <w:lang w:val="es-PE"/>
        </w:rPr>
      </w:pPr>
    </w:p>
    <w:p w14:paraId="17DAE112" w14:textId="77777777" w:rsidR="001A6F08" w:rsidRDefault="001A6F08" w:rsidP="00D5789D">
      <w:pPr>
        <w:rPr>
          <w:lang w:val="es-PE"/>
        </w:rPr>
      </w:pPr>
    </w:p>
    <w:p w14:paraId="42F92CAE" w14:textId="77777777" w:rsidR="001A6F08" w:rsidRDefault="001A6F08" w:rsidP="00D5789D">
      <w:pPr>
        <w:rPr>
          <w:lang w:val="es-PE"/>
        </w:rPr>
      </w:pPr>
    </w:p>
    <w:p w14:paraId="6C33F171" w14:textId="77777777" w:rsidR="001A6F08" w:rsidRDefault="00601E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3F8CB2" wp14:editId="593DF356">
                <wp:simplePos x="0" y="0"/>
                <wp:positionH relativeFrom="column">
                  <wp:posOffset>457200</wp:posOffset>
                </wp:positionH>
                <wp:positionV relativeFrom="paragraph">
                  <wp:posOffset>8890</wp:posOffset>
                </wp:positionV>
                <wp:extent cx="5514975" cy="19812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EEDA" w14:textId="0811AB9F" w:rsidR="002B5E55" w:rsidRPr="001A6F08" w:rsidRDefault="002B5E55" w:rsidP="00D5789D">
                            <w:pPr>
                              <w:spacing w:after="360" w:line="216" w:lineRule="auto"/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</w:pPr>
                            <w:proofErr w:type="gramStart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Práctica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N</w:t>
                            </w:r>
                            <w:proofErr w:type="gramEnd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°</w:t>
                            </w:r>
                            <w:proofErr w:type="spellEnd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0</w:t>
                            </w:r>
                            <w:r w:rsidR="004C61E4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1: </w:t>
                            </w:r>
                            <w:r w:rsidR="004900F5" w:rsidRPr="004900F5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Introducción a la Programación Orientada a Objetos</w:t>
                            </w:r>
                          </w:p>
                          <w:p w14:paraId="4ABF1077" w14:textId="4C293694" w:rsidR="002B5E55" w:rsidRPr="001A6F08" w:rsidRDefault="002B5E55" w:rsidP="00D5789D">
                            <w:pPr>
                              <w:spacing w:after="0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Elaborado por:</w:t>
                            </w:r>
                            <w:r w:rsidR="004E6007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</w:t>
                            </w:r>
                          </w:p>
                          <w:p w14:paraId="1EE774F5" w14:textId="58036DBC" w:rsidR="002B5E55" w:rsidRPr="00D5789D" w:rsidRDefault="00CC70B9" w:rsidP="00914AE4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s-419"/>
                              </w:rPr>
                              <w:t>YUJRA LAURA ALVARO DENNIS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8CB2" id="Text Box 2" o:spid="_x0000_s1028" type="#_x0000_t202" style="position:absolute;left:0;text-align:left;margin-left:36pt;margin-top:.7pt;width:434.25pt;height:15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/9h2wEAAJkDAAAOAAAAZHJzL2Uyb0RvYy54bWysU1Fv0zAQfkfiP1h+p2kqClvUdBqbhpAG&#10;Qxr8gIvjNBaJz5zdJuXXc3aaDtjbxIt1Ptvffd93583V2HfioMkbtKXMF0sptFVYG7sr5fdvd28u&#10;pPABbA0dWl3Ko/byavv61WZwhV5hi12tSTCI9cXgStmG4Ios86rVPfgFOm35sEHqIfCWdllNMDB6&#10;32Wr5fJdNiDVjlBp7zl7Ox3KbcJvGq3CQ9N4HURXSuYW0kppreKabTdQ7Ahca9SJBryARQ/GctEz&#10;1C0EEHsyz6B6owg9NmGhsM+waYzSSQOryZf/qHlswemkhc3x7myT/3+w6svh0X0lEcYPOHIDkwjv&#10;7lH98MLiTQt2p6+JcGg11Fw4j5Zlg/PF6Wm02hc+glTDZ6y5ybAPmIDGhvroCusUjM4NOJ5N12MQ&#10;ipPrdf728v1aCsVn+eVFzm1NNaCYnzvy4aPGXsSglMRdTfBwuPch0oFivhKrWbwzXZc629m/Enwx&#10;ZhL9yHjiHsZqFKYu5SrWjWoqrI+sh3CaF55vDlqkX1IMPCul9D/3QFqK7pNlT+JgzQHNQTUHYBU/&#10;LWWQYgpvwjSAe0dm1zLy5LrFa/atMUnRE4sTXe5/Enqa1Thgf+7Tracftf0NAAD//wMAUEsDBBQA&#10;BgAIAAAAIQDt+DDY3wAAAAgBAAAPAAAAZHJzL2Rvd25yZXYueG1sTI/BTsMwEETvSPyDtUjcqN02&#10;FBriVBWCExJqGg4cnXibRI3XIXbb8PcsJzjOzmrmTbaZXC/OOIbOk4b5TIFAqr3tqNHwUb7ePYII&#10;0ZA1vSfU8I0BNvn1VWZS6y9U4HkfG8EhFFKjoY1xSKUMdYvOhJkfkNg7+NGZyHJspB3NhcNdLxdK&#10;raQzHXFDawZ8brE+7k9Ow/aTipfu673aFYeiK8u1orfVUevbm2n7BCLiFP+e4Ref0SFnpsqfyAbR&#10;a3hY8JTI9wQE2+tE3YOoNCznywRknsn/A/IfAAAA//8DAFBLAQItABQABgAIAAAAIQC2gziS/gAA&#10;AOEBAAATAAAAAAAAAAAAAAAAAAAAAABbQ29udGVudF9UeXBlc10ueG1sUEsBAi0AFAAGAAgAAAAh&#10;ADj9If/WAAAAlAEAAAsAAAAAAAAAAAAAAAAALwEAAF9yZWxzLy5yZWxzUEsBAi0AFAAGAAgAAAAh&#10;ADbr/2HbAQAAmQMAAA4AAAAAAAAAAAAAAAAALgIAAGRycy9lMm9Eb2MueG1sUEsBAi0AFAAGAAgA&#10;AAAhAO34MNjfAAAACAEAAA8AAAAAAAAAAAAAAAAANQQAAGRycy9kb3ducmV2LnhtbFBLBQYAAAAA&#10;BAAEAPMAAABBBQAAAAA=&#10;" filled="f" stroked="f">
                <v:textbox inset="0,0,0,0">
                  <w:txbxContent>
                    <w:p w14:paraId="4F13EEDA" w14:textId="0811AB9F" w:rsidR="002B5E55" w:rsidRPr="001A6F08" w:rsidRDefault="002B5E55" w:rsidP="00D5789D">
                      <w:pPr>
                        <w:spacing w:after="360" w:line="216" w:lineRule="auto"/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</w:pPr>
                      <w:proofErr w:type="gramStart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Práctica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proofErr w:type="spellStart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N</w:t>
                      </w:r>
                      <w:proofErr w:type="gramEnd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°</w:t>
                      </w:r>
                      <w:proofErr w:type="spellEnd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0</w:t>
                      </w:r>
                      <w:r w:rsidR="004C61E4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1: </w:t>
                      </w:r>
                      <w:r w:rsidR="004900F5" w:rsidRPr="004900F5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Introducción a la Programación Orientada a Objetos</w:t>
                      </w:r>
                    </w:p>
                    <w:p w14:paraId="4ABF1077" w14:textId="4C293694" w:rsidR="002B5E55" w:rsidRPr="001A6F08" w:rsidRDefault="002B5E55" w:rsidP="00D5789D">
                      <w:pPr>
                        <w:spacing w:after="0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sz w:val="28"/>
                          <w:lang w:val="es-PE"/>
                        </w:rPr>
                        <w:t>Elaborado por:</w:t>
                      </w:r>
                      <w:r w:rsidR="004E6007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</w:t>
                      </w:r>
                    </w:p>
                    <w:p w14:paraId="1EE774F5" w14:textId="58036DBC" w:rsidR="002B5E55" w:rsidRPr="00D5789D" w:rsidRDefault="00CC70B9" w:rsidP="00914AE4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s-419"/>
                        </w:rPr>
                        <w:t>YUJRA LAURA ALVARO DENNIS</w:t>
                      </w:r>
                    </w:p>
                  </w:txbxContent>
                </v:textbox>
              </v:shape>
            </w:pict>
          </mc:Fallback>
        </mc:AlternateContent>
      </w:r>
    </w:p>
    <w:p w14:paraId="1FC25AEA" w14:textId="77777777" w:rsidR="001A6F08" w:rsidRDefault="001A6F08" w:rsidP="00D5789D">
      <w:pPr>
        <w:rPr>
          <w:lang w:val="es-PE"/>
        </w:rPr>
      </w:pPr>
    </w:p>
    <w:p w14:paraId="7E2674FB" w14:textId="77777777" w:rsidR="001A6F08" w:rsidRDefault="001A6F08" w:rsidP="00D5789D">
      <w:pPr>
        <w:rPr>
          <w:lang w:val="es-PE"/>
        </w:rPr>
      </w:pPr>
    </w:p>
    <w:p w14:paraId="2462C74F" w14:textId="77777777" w:rsidR="001A6F08" w:rsidRDefault="001A6F08" w:rsidP="00D5789D">
      <w:pPr>
        <w:rPr>
          <w:lang w:val="es-PE"/>
        </w:rPr>
      </w:pPr>
    </w:p>
    <w:p w14:paraId="7C84DA91" w14:textId="77777777" w:rsidR="001A6F08" w:rsidRDefault="001A6F08" w:rsidP="00D5789D">
      <w:pPr>
        <w:rPr>
          <w:lang w:val="es-PE"/>
        </w:rPr>
      </w:pPr>
    </w:p>
    <w:p w14:paraId="0FC1E7B6" w14:textId="77777777" w:rsidR="001A6F08" w:rsidRDefault="001A6F08" w:rsidP="00D5789D">
      <w:pPr>
        <w:rPr>
          <w:lang w:val="es-PE"/>
        </w:rPr>
      </w:pPr>
    </w:p>
    <w:p w14:paraId="1CE2EE7C" w14:textId="4932F526" w:rsidR="001A6F08" w:rsidRDefault="001A6F08" w:rsidP="00D5789D">
      <w:pPr>
        <w:rPr>
          <w:lang w:val="es-PE"/>
        </w:rPr>
      </w:pPr>
    </w:p>
    <w:p w14:paraId="6874D9C8" w14:textId="77777777" w:rsidR="001A6F08" w:rsidRDefault="00914A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B5508B" wp14:editId="4BDFC5E7">
                <wp:simplePos x="0" y="0"/>
                <wp:positionH relativeFrom="column">
                  <wp:posOffset>19050</wp:posOffset>
                </wp:positionH>
                <wp:positionV relativeFrom="paragraph">
                  <wp:posOffset>3772535</wp:posOffset>
                </wp:positionV>
                <wp:extent cx="7724775" cy="514350"/>
                <wp:effectExtent l="0" t="0" r="952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3C4C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  <w:color w:val="595959" w:themeColor="text1" w:themeTint="A6"/>
                                <w:sz w:val="28"/>
                              </w:rPr>
                            </w:pPr>
                            <w:r w:rsidRPr="009E0397">
                              <w:rPr>
                                <w:rFonts w:ascii="Arial" w:hAnsi="Arial"/>
                                <w:b/>
                                <w:color w:val="595959" w:themeColor="text1" w:themeTint="A6"/>
                                <w:sz w:val="28"/>
                              </w:rPr>
                              <w:t>© IEEE 2013 The Institute of Electrical and Electronics Engineers, Inc.</w:t>
                            </w:r>
                          </w:p>
                          <w:p w14:paraId="22907B9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508B" id="Text Box 5" o:spid="_x0000_s1029" type="#_x0000_t202" style="position:absolute;left:0;text-align:left;margin-left:1.5pt;margin-top:297.05pt;width:608.25pt;height:4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UZ2wEAAJgDAAAOAAAAZHJzL2Uyb0RvYy54bWysU9uO0zAQfUfiHyy/07TdLUVR09Wyq0VI&#10;y0Va+ICJ4yQWiceM3Sbl6xk7TZfLG+LFmozt43OZ7G7GvhNHTd6gLeRqsZRCW4WVsU0hv355ePVG&#10;Ch/AVtCh1YU8aS9v9i9f7AaX6zW22FWaBINYnw+ukG0ILs8yr1rdg1+g05Y3a6QeAn9Sk1UEA6P3&#10;XbZeLl9nA1LlCJX2nrv306bcJ/y61ip8qmuvg+gKydxCWimtZVyz/Q7yhsC1Rp1pwD+w6MFYfvQC&#10;dQ8BxIHMX1C9UYQe67BQ2GdY10bppIHVrJZ/qHlqwemkhc3x7mKT/3+w6uPxyX0mEca3OHKASYR3&#10;j6i+eWHxrgXb6FsiHFoNFT+8ipZlg/P5+Wq02uc+gpTDB6w4ZDgETEBjTX10hXUKRucAThfT9RiE&#10;4uZ2u77ebjdSKN7brK6vNimVDPL5tiMf3mnsRSwKSRxqQofjow+RDeTzkfiYxQfTdSnYzv7W4IOx&#10;k9hHwhP1MJajMFUhr6K0KKbE6sRyCKdx4fHmokX6IcXAo1JI//0ApKXo3lu2JM7VXNBclHMBVvHV&#10;QgYppvIuTPN3cGSalpEn0y3esm21SYqeWZzpcvxJ6HlU43z9+p1OPf9Q+58AAAD//wMAUEsDBBQA&#10;BgAIAAAAIQCZEZ9Z4AAAAAoBAAAPAAAAZHJzL2Rvd25yZXYueG1sTI8xT8MwFIR3JP6D9ZDYqJNC&#10;QpPGqSoEExJqGgZGJ35NrMbPIXbb8O9xJxhPd7r7rtjMZmBnnJy2JCBeRMCQWqs0dQI+67eHFTDn&#10;JSk5WEIBP+hgU97eFDJX9kIVnve+Y6GEXC4F9N6POeeu7dFIt7AjUvAOdjLSBzl1XE3yEsrNwJdR&#10;lHIjNYWFXo740mN73J+MgO0XVa/6+6PZVYdK13UW0Xt6FOL+bt6ugXmc/V8YrvgBHcrA1NgTKccG&#10;AY/hiReQZE8xsKu/jLMEWCMgfU5i4GXB/18ofwEAAP//AwBQSwECLQAUAAYACAAAACEAtoM4kv4A&#10;AADhAQAAEwAAAAAAAAAAAAAAAAAAAAAAW0NvbnRlbnRfVHlwZXNdLnhtbFBLAQItABQABgAIAAAA&#10;IQA4/SH/1gAAAJQBAAALAAAAAAAAAAAAAAAAAC8BAABfcmVscy8ucmVsc1BLAQItABQABgAIAAAA&#10;IQB2xKUZ2wEAAJgDAAAOAAAAAAAAAAAAAAAAAC4CAABkcnMvZTJvRG9jLnhtbFBLAQItABQABgAI&#10;AAAAIQCZEZ9Z4AAAAAoBAAAPAAAAAAAAAAAAAAAAADUEAABkcnMvZG93bnJldi54bWxQSwUGAAAA&#10;AAQABADzAAAAQgUAAAAA&#10;" filled="f" stroked="f">
                <v:textbox inset="0,0,0,0">
                  <w:txbxContent>
                    <w:p w14:paraId="03B3C4C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  <w:color w:val="595959" w:themeColor="text1" w:themeTint="A6"/>
                          <w:sz w:val="28"/>
                        </w:rPr>
                      </w:pPr>
                      <w:r w:rsidRPr="009E0397">
                        <w:rPr>
                          <w:rFonts w:ascii="Arial" w:hAnsi="Arial"/>
                          <w:b/>
                          <w:color w:val="595959" w:themeColor="text1" w:themeTint="A6"/>
                          <w:sz w:val="28"/>
                        </w:rPr>
                        <w:t>© IEEE 2013 The Institute of Electrical and Electronics Engineers, Inc.</w:t>
                      </w:r>
                    </w:p>
                    <w:p w14:paraId="22907B9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D3CD55" w14:textId="7F050451" w:rsidR="001A6F08" w:rsidRPr="00DC09B8" w:rsidRDefault="00A43607" w:rsidP="00D5789D">
      <w:pPr>
        <w:rPr>
          <w:lang w:val="es-PE"/>
        </w:rPr>
        <w:sectPr w:rsidR="001A6F08" w:rsidRPr="00DC09B8" w:rsidSect="00D21553">
          <w:headerReference w:type="default" r:id="rId11"/>
          <w:pgSz w:w="12240" w:h="15840"/>
          <w:pgMar w:top="0" w:right="0" w:bottom="0" w:left="0" w:header="0" w:footer="0" w:gutter="0"/>
          <w:cols w:space="720"/>
          <w:titlePg/>
        </w:sectPr>
      </w:pPr>
      <w:r>
        <w:rPr>
          <w:noProof/>
        </w:rPr>
        <w:drawing>
          <wp:inline distT="0" distB="0" distL="0" distR="0" wp14:anchorId="567BA6A3" wp14:editId="75477869">
            <wp:extent cx="7772400" cy="3400425"/>
            <wp:effectExtent l="0" t="0" r="0" b="9525"/>
            <wp:docPr id="84952389" name="Imagen 6" descr="4 razones para aprender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razones para aprender programació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2381" w14:textId="77777777" w:rsidR="00636933" w:rsidRPr="001A6F08" w:rsidRDefault="00636933" w:rsidP="00636933">
      <w:pPr>
        <w:jc w:val="center"/>
      </w:pPr>
    </w:p>
    <w:p w14:paraId="0753B561" w14:textId="242E76C7" w:rsidR="00FF50F1" w:rsidRPr="00A136C9" w:rsidRDefault="00B9537B" w:rsidP="00A872DF">
      <w:pPr>
        <w:jc w:val="center"/>
        <w:rPr>
          <w:rFonts w:ascii="Arial" w:hAnsi="Arial" w:cs="Arial"/>
          <w:b/>
          <w:sz w:val="28"/>
          <w:szCs w:val="28"/>
          <w:lang w:val="es-PE"/>
        </w:rPr>
      </w:pPr>
      <w:r w:rsidRPr="00A136C9">
        <w:rPr>
          <w:lang w:val="es-PE"/>
        </w:rPr>
        <w:br w:type="page"/>
      </w:r>
      <w:r w:rsidR="00B022E5" w:rsidRPr="00A136C9">
        <w:rPr>
          <w:rFonts w:ascii="Arial" w:hAnsi="Arial" w:cs="Arial"/>
          <w:b/>
          <w:sz w:val="28"/>
          <w:szCs w:val="28"/>
          <w:lang w:val="es-PE"/>
        </w:rPr>
        <w:lastRenderedPageBreak/>
        <w:t xml:space="preserve">GRUPO </w:t>
      </w:r>
      <w:proofErr w:type="spellStart"/>
      <w:r w:rsidR="00B022E5" w:rsidRPr="00A136C9">
        <w:rPr>
          <w:rFonts w:ascii="Arial" w:hAnsi="Arial" w:cs="Arial"/>
          <w:b/>
          <w:sz w:val="28"/>
          <w:szCs w:val="28"/>
          <w:lang w:val="es-PE"/>
        </w:rPr>
        <w:t>N°</w:t>
      </w:r>
      <w:proofErr w:type="spellEnd"/>
      <w:r w:rsidR="00B022E5" w:rsidRPr="00A136C9">
        <w:rPr>
          <w:rFonts w:ascii="Arial" w:hAnsi="Arial" w:cs="Arial"/>
          <w:b/>
          <w:sz w:val="28"/>
          <w:szCs w:val="28"/>
          <w:lang w:val="es-PE"/>
        </w:rPr>
        <w:t xml:space="preserve"> </w:t>
      </w:r>
      <w:r w:rsidR="00A43607">
        <w:rPr>
          <w:rFonts w:ascii="Arial" w:hAnsi="Arial" w:cs="Arial"/>
          <w:b/>
          <w:sz w:val="28"/>
          <w:szCs w:val="28"/>
          <w:lang w:val="es-PE"/>
        </w:rPr>
        <w:t>0</w:t>
      </w:r>
      <w:r w:rsidR="004900F5">
        <w:rPr>
          <w:rFonts w:ascii="Arial" w:hAnsi="Arial" w:cs="Arial"/>
          <w:b/>
          <w:sz w:val="28"/>
          <w:szCs w:val="28"/>
          <w:lang w:val="es-PE"/>
        </w:rPr>
        <w:t>7</w:t>
      </w:r>
    </w:p>
    <w:p w14:paraId="3161EF7B" w14:textId="77777777" w:rsidR="00B022E5" w:rsidRPr="00A136C9" w:rsidRDefault="00B022E5" w:rsidP="007F3179">
      <w:pPr>
        <w:pStyle w:val="Encabezado"/>
        <w:spacing w:before="60"/>
        <w:jc w:val="center"/>
        <w:rPr>
          <w:sz w:val="28"/>
          <w:szCs w:val="28"/>
          <w:lang w:val="es-PE"/>
        </w:rPr>
      </w:pPr>
    </w:p>
    <w:p w14:paraId="7A5B4554" w14:textId="56250A26" w:rsidR="007F3179" w:rsidRDefault="00B022E5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  <w:r w:rsidRPr="00A136C9">
        <w:rPr>
          <w:rFonts w:ascii="Arial" w:hAnsi="Arial"/>
          <w:b/>
          <w:sz w:val="28"/>
          <w:lang w:val="es-PE"/>
        </w:rPr>
        <w:t xml:space="preserve">PRÁCTICAS DE </w:t>
      </w:r>
      <w:r w:rsidR="009959B6">
        <w:rPr>
          <w:rFonts w:ascii="Arial" w:hAnsi="Arial"/>
          <w:b/>
          <w:sz w:val="28"/>
          <w:lang w:val="es-PE"/>
        </w:rPr>
        <w:t>LENGUAJES DE PROGRAMACIÓN II</w:t>
      </w:r>
    </w:p>
    <w:p w14:paraId="03BE4721" w14:textId="77777777" w:rsidR="009959B6" w:rsidRPr="00A136C9" w:rsidRDefault="009959B6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</w:p>
    <w:p w14:paraId="1A7FA1A7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rPr>
          <w:rFonts w:ascii="Arial" w:hAnsi="Arial"/>
          <w:b/>
          <w:sz w:val="32"/>
          <w:lang w:val="es-PE"/>
        </w:rPr>
      </w:pPr>
    </w:p>
    <w:p w14:paraId="2D693A24" w14:textId="77777777" w:rsidR="00EC54B4" w:rsidRPr="00A136C9" w:rsidRDefault="00EC54B4" w:rsidP="00EC54B4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</w:p>
    <w:p w14:paraId="38E852F1" w14:textId="77777777" w:rsidR="007F3179" w:rsidRDefault="00EA2EEC" w:rsidP="004C24D3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  <w:r w:rsidRPr="00A136C9">
        <w:rPr>
          <w:sz w:val="24"/>
          <w:szCs w:val="24"/>
          <w:lang w:val="es-PE"/>
        </w:rPr>
        <w:t>Presentado por</w:t>
      </w:r>
      <w:r w:rsidR="007F3179" w:rsidRPr="00A136C9">
        <w:rPr>
          <w:sz w:val="24"/>
          <w:szCs w:val="24"/>
          <w:lang w:val="es-PE"/>
        </w:rPr>
        <w:t xml:space="preserve">: </w:t>
      </w:r>
    </w:p>
    <w:tbl>
      <w:tblPr>
        <w:tblStyle w:val="Tablaconcuadrcula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4204"/>
        <w:gridCol w:w="840"/>
      </w:tblGrid>
      <w:tr w:rsidR="009959B6" w14:paraId="67CA9978" w14:textId="77777777" w:rsidTr="003E5287">
        <w:tc>
          <w:tcPr>
            <w:tcW w:w="1321" w:type="dxa"/>
          </w:tcPr>
          <w:p w14:paraId="4F421F61" w14:textId="0800431C" w:rsidR="009959B6" w:rsidRDefault="004900F5" w:rsidP="009959B6">
            <w:pPr>
              <w:rPr>
                <w:lang w:val="es-PE"/>
              </w:rPr>
            </w:pPr>
            <w:r>
              <w:rPr>
                <w:lang w:val="es-PE"/>
              </w:rPr>
              <w:t>74829039</w:t>
            </w:r>
          </w:p>
        </w:tc>
        <w:tc>
          <w:tcPr>
            <w:tcW w:w="4204" w:type="dxa"/>
          </w:tcPr>
          <w:p w14:paraId="36BAAAF3" w14:textId="2DACB83F" w:rsidR="009959B6" w:rsidRDefault="004900F5" w:rsidP="009959B6">
            <w:pPr>
              <w:rPr>
                <w:lang w:val="es-PE"/>
              </w:rPr>
            </w:pPr>
            <w:r>
              <w:rPr>
                <w:lang w:val="es-PE"/>
              </w:rPr>
              <w:t>YUJRA LAURA ALVARO DENNIS</w:t>
            </w:r>
          </w:p>
        </w:tc>
        <w:tc>
          <w:tcPr>
            <w:tcW w:w="840" w:type="dxa"/>
          </w:tcPr>
          <w:p w14:paraId="323CF688" w14:textId="34633C23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100%</w:t>
            </w:r>
          </w:p>
        </w:tc>
      </w:tr>
    </w:tbl>
    <w:p w14:paraId="724F3CFA" w14:textId="77777777" w:rsidR="009959B6" w:rsidRPr="009959B6" w:rsidRDefault="009959B6" w:rsidP="009959B6">
      <w:pPr>
        <w:rPr>
          <w:lang w:val="es-PE"/>
        </w:rPr>
      </w:pPr>
    </w:p>
    <w:p w14:paraId="1FBBBF70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00ABDDAB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5C63A284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755E8109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45892ED4" w14:textId="77777777" w:rsidR="001C7066" w:rsidRPr="00A136C9" w:rsidRDefault="001C7066">
      <w:pPr>
        <w:jc w:val="left"/>
        <w:rPr>
          <w:rFonts w:ascii="Arial" w:hAnsi="Arial"/>
          <w:b/>
          <w:sz w:val="28"/>
          <w:lang w:val="es-PE"/>
        </w:rPr>
      </w:pPr>
    </w:p>
    <w:p w14:paraId="3AD65EE5" w14:textId="77777777" w:rsidR="001C7066" w:rsidRPr="00A136C9" w:rsidRDefault="001C7066" w:rsidP="007F3179">
      <w:pPr>
        <w:spacing w:line="480" w:lineRule="auto"/>
        <w:jc w:val="center"/>
        <w:rPr>
          <w:rFonts w:ascii="Arial" w:hAnsi="Arial"/>
          <w:b/>
          <w:sz w:val="28"/>
          <w:lang w:val="es-PE"/>
        </w:rPr>
        <w:sectPr w:rsidR="001C7066" w:rsidRPr="00A136C9" w:rsidSect="00817F85">
          <w:footerReference w:type="default" r:id="rId13"/>
          <w:headerReference w:type="first" r:id="rId14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D0355E6" w14:textId="77777777" w:rsidR="007F3179" w:rsidRPr="00A136C9" w:rsidRDefault="00EA2EEC" w:rsidP="007F3179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 w:rsidRPr="00A136C9">
        <w:rPr>
          <w:rFonts w:ascii="Arial" w:hAnsi="Arial" w:cs="Arial"/>
          <w:b/>
          <w:sz w:val="28"/>
          <w:lang w:val="es-PE"/>
        </w:rPr>
        <w:lastRenderedPageBreak/>
        <w:t>RECONOCIMIENTOS</w:t>
      </w:r>
    </w:p>
    <w:p w14:paraId="1403492D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5D1AF70C" w14:textId="77777777" w:rsidR="007F3179" w:rsidRPr="00A136C9" w:rsidRDefault="007F3179" w:rsidP="007F3179">
      <w:pPr>
        <w:rPr>
          <w:rFonts w:ascii="Arial" w:hAnsi="Arial" w:cs="Arial"/>
          <w:sz w:val="22"/>
          <w:lang w:val="es-PE"/>
        </w:rPr>
      </w:pPr>
    </w:p>
    <w:p w14:paraId="6E846DEF" w14:textId="713F4C5E" w:rsidR="00E85A57" w:rsidRDefault="004E6007" w:rsidP="00E85A57">
      <w:pPr>
        <w:rPr>
          <w:lang w:val="es-PE"/>
        </w:rPr>
      </w:pPr>
      <w:r>
        <w:rPr>
          <w:lang w:val="es-PE"/>
        </w:rPr>
        <w:t xml:space="preserve">Los </w:t>
      </w:r>
      <w:r w:rsidR="00370D57">
        <w:rPr>
          <w:lang w:val="es-PE"/>
        </w:rPr>
        <w:t>autor</w:t>
      </w:r>
      <w:r>
        <w:rPr>
          <w:lang w:val="es-PE"/>
        </w:rPr>
        <w:t>es</w:t>
      </w:r>
      <w:r w:rsidR="00370D57">
        <w:rPr>
          <w:lang w:val="es-PE"/>
        </w:rPr>
        <w:t xml:space="preserve"> de este trabajo </w:t>
      </w:r>
      <w:r w:rsidR="00EA2EEC" w:rsidRPr="00A136C9">
        <w:rPr>
          <w:lang w:val="es-PE"/>
        </w:rPr>
        <w:t>reconoce</w:t>
      </w:r>
      <w:r>
        <w:rPr>
          <w:lang w:val="es-PE"/>
        </w:rPr>
        <w:t>n</w:t>
      </w:r>
      <w:r w:rsidR="00EA2EEC" w:rsidRPr="00A136C9">
        <w:rPr>
          <w:lang w:val="es-PE"/>
        </w:rPr>
        <w:t xml:space="preserve"> con gratitud </w:t>
      </w:r>
      <w:r w:rsidR="009959B6" w:rsidRPr="003E5287">
        <w:rPr>
          <w:lang w:val="es-419"/>
        </w:rPr>
        <w:t xml:space="preserve">a los visionarios que dieron vida a Java. A James Gosling, el "padre de Java", y a su equipo en </w:t>
      </w:r>
      <w:proofErr w:type="spellStart"/>
      <w:r w:rsidR="009959B6" w:rsidRPr="003E5287">
        <w:rPr>
          <w:lang w:val="es-419"/>
        </w:rPr>
        <w:t>Sun</w:t>
      </w:r>
      <w:proofErr w:type="spellEnd"/>
      <w:r w:rsidR="009959B6" w:rsidRPr="003E5287">
        <w:rPr>
          <w:lang w:val="es-419"/>
        </w:rPr>
        <w:t xml:space="preserve"> Microsystems, quienes en la década de 1990 concibieron un lenguaje que revolucionaría la forma en que interactuamos con la tecnología. Su enfoque en la portabilidad, la seguridad y la facilidad de uso sentó las bases para un lenguaje que trascendería las plataformas y se convertiría en un estándar de la industria.</w:t>
      </w:r>
    </w:p>
    <w:p w14:paraId="697A5D36" w14:textId="77777777" w:rsidR="000842A3" w:rsidRPr="00DC09B8" w:rsidRDefault="000842A3" w:rsidP="00E85A57">
      <w:pPr>
        <w:rPr>
          <w:lang w:val="es-PE"/>
        </w:rPr>
      </w:pPr>
    </w:p>
    <w:p w14:paraId="1656D655" w14:textId="77777777" w:rsidR="00E85A57" w:rsidRPr="00DC09B8" w:rsidRDefault="00EA2EEC" w:rsidP="00E85A57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PALABRAS CLAVES</w:t>
      </w:r>
    </w:p>
    <w:p w14:paraId="1C693C12" w14:textId="77777777" w:rsidR="005102A3" w:rsidRPr="00DC09B8" w:rsidRDefault="005102A3" w:rsidP="005102A3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0C323311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p w14:paraId="7CDDD350" w14:textId="7A0DECCC" w:rsidR="00E85A57" w:rsidRPr="00A136C9" w:rsidRDefault="009959B6" w:rsidP="00E85A57">
      <w:pPr>
        <w:rPr>
          <w:lang w:val="es-PE"/>
        </w:rPr>
      </w:pPr>
      <w:r>
        <w:rPr>
          <w:lang w:val="es-PE"/>
        </w:rPr>
        <w:t>Clase</w:t>
      </w:r>
      <w:r w:rsidR="004C61E4">
        <w:rPr>
          <w:lang w:val="es-PE"/>
        </w:rPr>
        <w:t xml:space="preserve">, </w:t>
      </w:r>
      <w:r>
        <w:rPr>
          <w:lang w:val="es-PE"/>
        </w:rPr>
        <w:t>máquina virtual, paquete, POO.</w:t>
      </w:r>
    </w:p>
    <w:p w14:paraId="6500907B" w14:textId="77777777" w:rsidR="007F3179" w:rsidRPr="00A136C9" w:rsidRDefault="007F3179" w:rsidP="00936C53">
      <w:pPr>
        <w:jc w:val="left"/>
        <w:rPr>
          <w:rFonts w:ascii="Arial" w:hAnsi="Arial"/>
          <w:b/>
          <w:sz w:val="28"/>
          <w:lang w:val="es-PE"/>
        </w:rPr>
      </w:pPr>
    </w:p>
    <w:p w14:paraId="61B3B897" w14:textId="77777777" w:rsidR="00936C53" w:rsidRPr="00A136C9" w:rsidRDefault="00936C53" w:rsidP="007F3179">
      <w:pPr>
        <w:rPr>
          <w:sz w:val="22"/>
          <w:lang w:val="es-PE"/>
        </w:rPr>
        <w:sectPr w:rsidR="00936C53" w:rsidRPr="00A136C9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6BD6700" w14:textId="77777777" w:rsidR="005102A3" w:rsidRPr="00DC09B8" w:rsidRDefault="00613E59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lastRenderedPageBreak/>
        <w:t>ÍNDICE</w:t>
      </w:r>
    </w:p>
    <w:p w14:paraId="6B254549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sdt>
      <w:sdtPr>
        <w:rPr>
          <w:rFonts w:ascii="Times New Roman" w:eastAsiaTheme="minorEastAsia" w:hAnsi="Times New Roman" w:cs="Times New Roman"/>
          <w:noProof w:val="0"/>
          <w:sz w:val="24"/>
          <w:szCs w:val="24"/>
          <w:lang w:val="es-PE"/>
        </w:rPr>
        <w:id w:val="1494677281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2"/>
          <w:szCs w:val="22"/>
        </w:rPr>
      </w:sdtEndPr>
      <w:sdtContent>
        <w:p w14:paraId="13705C7B" w14:textId="5F86707A" w:rsidR="004900F5" w:rsidRDefault="00D20B99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r w:rsidRPr="00DC09B8">
            <w:rPr>
              <w:lang w:val="es-PE"/>
            </w:rPr>
            <w:fldChar w:fldCharType="begin"/>
          </w:r>
          <w:r w:rsidRPr="00DC09B8">
            <w:rPr>
              <w:lang w:val="es-PE"/>
            </w:rPr>
            <w:instrText xml:space="preserve"> TOC \o "1-2" \h \z \t "Heading 3,3,Heading A3,3" </w:instrText>
          </w:r>
          <w:r w:rsidRPr="00DC09B8">
            <w:rPr>
              <w:lang w:val="es-PE"/>
            </w:rPr>
            <w:fldChar w:fldCharType="separate"/>
          </w:r>
          <w:hyperlink w:anchor="_Toc193195670" w:history="1">
            <w:r w:rsidR="004900F5" w:rsidRPr="00A1710F">
              <w:rPr>
                <w:rStyle w:val="Hipervnculo"/>
                <w:lang w:val="es-PE"/>
              </w:rPr>
              <w:t>1.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RESÚMEN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_Toc193195670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1</w:t>
            </w:r>
            <w:r w:rsidR="004900F5">
              <w:rPr>
                <w:webHidden/>
              </w:rPr>
              <w:fldChar w:fldCharType="end"/>
            </w:r>
          </w:hyperlink>
        </w:p>
        <w:p w14:paraId="58989C9F" w14:textId="42DFA007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71" w:history="1">
            <w:r w:rsidR="004900F5" w:rsidRPr="00A1710F">
              <w:rPr>
                <w:rStyle w:val="Hipervnculo"/>
                <w:lang w:val="es-PE"/>
              </w:rPr>
              <w:t>2.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INTRODUCCIÓN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_Toc193195671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1</w:t>
            </w:r>
            <w:r w:rsidR="004900F5">
              <w:rPr>
                <w:webHidden/>
              </w:rPr>
              <w:fldChar w:fldCharType="end"/>
            </w:r>
          </w:hyperlink>
        </w:p>
        <w:p w14:paraId="71BD539B" w14:textId="7C22D6B3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72" w:history="1">
            <w:r w:rsidR="004900F5" w:rsidRPr="00A1710F">
              <w:rPr>
                <w:rStyle w:val="Hipervnculo"/>
                <w:lang w:val="es-PE"/>
              </w:rPr>
              <w:t>3.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MARCO TEÓRICO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_Toc193195672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1</w:t>
            </w:r>
            <w:r w:rsidR="004900F5">
              <w:rPr>
                <w:webHidden/>
              </w:rPr>
              <w:fldChar w:fldCharType="end"/>
            </w:r>
          </w:hyperlink>
        </w:p>
        <w:p w14:paraId="073D44F8" w14:textId="38CA721E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73" w:history="1">
            <w:r w:rsidR="004900F5" w:rsidRPr="00A1710F">
              <w:rPr>
                <w:rStyle w:val="Hipervnculo"/>
                <w:rFonts w:eastAsia="MS Mincho"/>
                <w:caps/>
                <w:lang w:val="es-PE"/>
              </w:rPr>
              <w:t>4.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rFonts w:eastAsia="MS Mincho"/>
                <w:caps/>
                <w:lang w:val="es-PE"/>
              </w:rPr>
              <w:t>EXPERIENCIAS DE PRÁCTICA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_Toc193195673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2</w:t>
            </w:r>
            <w:r w:rsidR="004900F5">
              <w:rPr>
                <w:webHidden/>
              </w:rPr>
              <w:fldChar w:fldCharType="end"/>
            </w:r>
          </w:hyperlink>
        </w:p>
        <w:p w14:paraId="548B81AF" w14:textId="1B08E7D9" w:rsidR="004900F5" w:rsidRDefault="005A4087">
          <w:pPr>
            <w:pStyle w:val="TDC2"/>
            <w:rPr>
              <w:rFonts w:asciiTheme="minorHAnsi" w:eastAsiaTheme="minorEastAsia" w:hAnsiTheme="minorHAnsi" w:cstheme="minorBidi"/>
              <w:szCs w:val="22"/>
              <w:lang w:val="es-ES" w:eastAsia="es-ES"/>
            </w:rPr>
          </w:pPr>
          <w:hyperlink w:anchor="_Toc193195674" w:history="1">
            <w:r w:rsidR="004900F5" w:rsidRPr="00A1710F">
              <w:rPr>
                <w:rStyle w:val="Hipervnculo"/>
              </w:rPr>
              <w:t>4.1</w:t>
            </w:r>
            <w:r w:rsidR="004900F5">
              <w:rPr>
                <w:rFonts w:asciiTheme="minorHAnsi" w:eastAsiaTheme="minorEastAsia" w:hAnsiTheme="minorHAnsi" w:cstheme="minorBidi"/>
                <w:szCs w:val="22"/>
                <w:lang w:val="es-ES" w:eastAsia="es-ES"/>
              </w:rPr>
              <w:tab/>
            </w:r>
            <w:r w:rsidR="004900F5" w:rsidRPr="00A1710F">
              <w:rPr>
                <w:rStyle w:val="Hipervnculo"/>
              </w:rPr>
              <w:t>Expericia de Práctica N° 01: Paradigma de Programación Estructurada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_Toc193195674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2</w:t>
            </w:r>
            <w:r w:rsidR="004900F5">
              <w:rPr>
                <w:webHidden/>
              </w:rPr>
              <w:fldChar w:fldCharType="end"/>
            </w:r>
          </w:hyperlink>
        </w:p>
        <w:p w14:paraId="06FAFB22" w14:textId="59132034" w:rsidR="004900F5" w:rsidRDefault="005A4087">
          <w:pPr>
            <w:pStyle w:val="TDC2"/>
            <w:rPr>
              <w:rFonts w:asciiTheme="minorHAnsi" w:eastAsiaTheme="minorEastAsia" w:hAnsiTheme="minorHAnsi" w:cstheme="minorBidi"/>
              <w:szCs w:val="22"/>
              <w:lang w:val="es-ES" w:eastAsia="es-ES"/>
            </w:rPr>
          </w:pPr>
          <w:hyperlink w:anchor="_Toc193195675" w:history="1">
            <w:r w:rsidR="004900F5" w:rsidRPr="00A1710F">
              <w:rPr>
                <w:rStyle w:val="Hipervnculo"/>
              </w:rPr>
              <w:t>4.2</w:t>
            </w:r>
            <w:r w:rsidR="004900F5">
              <w:rPr>
                <w:rFonts w:asciiTheme="minorHAnsi" w:eastAsiaTheme="minorEastAsia" w:hAnsiTheme="minorHAnsi" w:cstheme="minorBidi"/>
                <w:szCs w:val="22"/>
                <w:lang w:val="es-ES" w:eastAsia="es-ES"/>
              </w:rPr>
              <w:tab/>
            </w:r>
            <w:r w:rsidR="004900F5" w:rsidRPr="00A1710F">
              <w:rPr>
                <w:rStyle w:val="Hipervnculo"/>
              </w:rPr>
              <w:t>Expericia de Práctica N° 02: Paradigma de POO con Clases Producto y Pedido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_Toc193195675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3</w:t>
            </w:r>
            <w:r w:rsidR="004900F5">
              <w:rPr>
                <w:webHidden/>
              </w:rPr>
              <w:fldChar w:fldCharType="end"/>
            </w:r>
          </w:hyperlink>
        </w:p>
        <w:p w14:paraId="6580F1AF" w14:textId="71372502" w:rsidR="004900F5" w:rsidRDefault="005A4087">
          <w:pPr>
            <w:pStyle w:val="TDC2"/>
            <w:rPr>
              <w:rFonts w:asciiTheme="minorHAnsi" w:eastAsiaTheme="minorEastAsia" w:hAnsiTheme="minorHAnsi" w:cstheme="minorBidi"/>
              <w:szCs w:val="22"/>
              <w:lang w:val="es-ES" w:eastAsia="es-ES"/>
            </w:rPr>
          </w:pPr>
          <w:hyperlink w:anchor="_Toc193195676" w:history="1">
            <w:r w:rsidR="004900F5" w:rsidRPr="00A1710F">
              <w:rPr>
                <w:rStyle w:val="Hipervnculo"/>
              </w:rPr>
              <w:t>4.3</w:t>
            </w:r>
            <w:r w:rsidR="004900F5">
              <w:rPr>
                <w:rFonts w:asciiTheme="minorHAnsi" w:eastAsiaTheme="minorEastAsia" w:hAnsiTheme="minorHAnsi" w:cstheme="minorBidi"/>
                <w:szCs w:val="22"/>
                <w:lang w:val="es-ES" w:eastAsia="es-ES"/>
              </w:rPr>
              <w:tab/>
            </w:r>
            <w:r w:rsidR="004900F5" w:rsidRPr="00A1710F">
              <w:rPr>
                <w:rStyle w:val="Hipervnculo"/>
              </w:rPr>
              <w:t>Expericia de Práctica N° 03: Implementación de AdministradorInventario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_Toc193195676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3</w:t>
            </w:r>
            <w:r w:rsidR="004900F5">
              <w:rPr>
                <w:webHidden/>
              </w:rPr>
              <w:fldChar w:fldCharType="end"/>
            </w:r>
          </w:hyperlink>
        </w:p>
        <w:p w14:paraId="1EC4B878" w14:textId="1B18A599" w:rsidR="004900F5" w:rsidRDefault="005A4087">
          <w:pPr>
            <w:pStyle w:val="TDC2"/>
            <w:rPr>
              <w:rFonts w:asciiTheme="minorHAnsi" w:eastAsiaTheme="minorEastAsia" w:hAnsiTheme="minorHAnsi" w:cstheme="minorBidi"/>
              <w:szCs w:val="22"/>
              <w:lang w:val="es-ES" w:eastAsia="es-ES"/>
            </w:rPr>
          </w:pPr>
          <w:hyperlink w:anchor="_Toc193195677" w:history="1">
            <w:r w:rsidR="004900F5" w:rsidRPr="00A1710F">
              <w:rPr>
                <w:rStyle w:val="Hipervnculo"/>
              </w:rPr>
              <w:t>4.4</w:t>
            </w:r>
            <w:r w:rsidR="004900F5">
              <w:rPr>
                <w:rFonts w:asciiTheme="minorHAnsi" w:eastAsiaTheme="minorEastAsia" w:hAnsiTheme="minorHAnsi" w:cstheme="minorBidi"/>
                <w:szCs w:val="22"/>
                <w:lang w:val="es-ES" w:eastAsia="es-ES"/>
              </w:rPr>
              <w:tab/>
            </w:r>
            <w:r w:rsidR="004900F5" w:rsidRPr="00A1710F">
              <w:rPr>
                <w:rStyle w:val="Hipervnculo"/>
              </w:rPr>
              <w:t>Expericia de Práctica N° 04: Implementación de **GeneradorDeReportes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_Toc193195677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3</w:t>
            </w:r>
            <w:r w:rsidR="004900F5">
              <w:rPr>
                <w:webHidden/>
              </w:rPr>
              <w:fldChar w:fldCharType="end"/>
            </w:r>
          </w:hyperlink>
        </w:p>
        <w:p w14:paraId="7BE58AAA" w14:textId="53CC1E39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78" w:history="1">
            <w:r w:rsidR="004900F5" w:rsidRPr="00A1710F">
              <w:rPr>
                <w:rStyle w:val="Hipervnculo"/>
                <w:lang w:val="es-PE"/>
              </w:rPr>
              <w:t>5.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ACTIVIDADES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_Toc193195678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4</w:t>
            </w:r>
            <w:r w:rsidR="004900F5">
              <w:rPr>
                <w:webHidden/>
              </w:rPr>
              <w:fldChar w:fldCharType="end"/>
            </w:r>
          </w:hyperlink>
        </w:p>
        <w:p w14:paraId="30058901" w14:textId="016A4908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79" w:history="1">
            <w:r w:rsidR="004900F5" w:rsidRPr="00A1710F">
              <w:rPr>
                <w:rStyle w:val="Hipervnculo"/>
                <w:lang w:val="es-PE"/>
              </w:rPr>
              <w:t>6.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CONCLUSIONES DE LA PRÁCTICA: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_Toc193195679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6</w:t>
            </w:r>
            <w:r w:rsidR="004900F5">
              <w:rPr>
                <w:webHidden/>
              </w:rPr>
              <w:fldChar w:fldCharType="end"/>
            </w:r>
          </w:hyperlink>
        </w:p>
        <w:p w14:paraId="5F65BEE8" w14:textId="09B2EB24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80" w:history="1">
            <w:r w:rsidR="004900F5" w:rsidRPr="00A1710F">
              <w:rPr>
                <w:rStyle w:val="Hipervnculo"/>
                <w:lang w:val="es-PE"/>
              </w:rPr>
              <w:t>7.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CUESTIONARIO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_Toc193195680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6</w:t>
            </w:r>
            <w:r w:rsidR="004900F5">
              <w:rPr>
                <w:webHidden/>
              </w:rPr>
              <w:fldChar w:fldCharType="end"/>
            </w:r>
          </w:hyperlink>
        </w:p>
        <w:p w14:paraId="5D59B86D" w14:textId="2C075FB2" w:rsidR="004900F5" w:rsidRDefault="005A4087">
          <w:pPr>
            <w:pStyle w:val="TDC1"/>
            <w:rPr>
              <w:rFonts w:asciiTheme="minorHAnsi" w:eastAsiaTheme="minorEastAsia" w:hAnsiTheme="minorHAnsi" w:cstheme="minorBidi"/>
              <w:lang w:val="es-ES" w:eastAsia="es-ES"/>
            </w:rPr>
          </w:pPr>
          <w:hyperlink w:anchor="_Toc193195681" w:history="1">
            <w:r w:rsidR="004900F5" w:rsidRPr="00A1710F">
              <w:rPr>
                <w:rStyle w:val="Hipervnculo"/>
                <w:lang w:val="es-PE"/>
              </w:rPr>
              <w:t>8.</w:t>
            </w:r>
            <w:r w:rsidR="004900F5">
              <w:rPr>
                <w:rFonts w:asciiTheme="minorHAnsi" w:eastAsiaTheme="minorEastAsia" w:hAnsiTheme="minorHAnsi" w:cstheme="minorBidi"/>
                <w:lang w:val="es-ES" w:eastAsia="es-ES"/>
              </w:rPr>
              <w:tab/>
            </w:r>
            <w:r w:rsidR="004900F5" w:rsidRPr="00A1710F">
              <w:rPr>
                <w:rStyle w:val="Hipervnculo"/>
                <w:lang w:val="es-PE"/>
              </w:rPr>
              <w:t>BIBLIOGRAFÍA</w:t>
            </w:r>
            <w:r w:rsidR="004900F5">
              <w:rPr>
                <w:webHidden/>
              </w:rPr>
              <w:tab/>
            </w:r>
            <w:r w:rsidR="004900F5">
              <w:rPr>
                <w:webHidden/>
              </w:rPr>
              <w:fldChar w:fldCharType="begin"/>
            </w:r>
            <w:r w:rsidR="004900F5">
              <w:rPr>
                <w:webHidden/>
              </w:rPr>
              <w:instrText xml:space="preserve"> PAGEREF _Toc193195681 \h </w:instrText>
            </w:r>
            <w:r w:rsidR="004900F5">
              <w:rPr>
                <w:webHidden/>
              </w:rPr>
            </w:r>
            <w:r w:rsidR="004900F5">
              <w:rPr>
                <w:webHidden/>
              </w:rPr>
              <w:fldChar w:fldCharType="separate"/>
            </w:r>
            <w:r w:rsidR="0017343A">
              <w:rPr>
                <w:webHidden/>
              </w:rPr>
              <w:t>6</w:t>
            </w:r>
            <w:r w:rsidR="004900F5">
              <w:rPr>
                <w:webHidden/>
              </w:rPr>
              <w:fldChar w:fldCharType="end"/>
            </w:r>
          </w:hyperlink>
        </w:p>
        <w:p w14:paraId="235334A6" w14:textId="560507E3" w:rsidR="000E3CC6" w:rsidRPr="00DC09B8" w:rsidRDefault="00D20B99" w:rsidP="00D20B99">
          <w:pPr>
            <w:pStyle w:val="TDC1"/>
            <w:rPr>
              <w:lang w:val="es-PE"/>
            </w:rPr>
          </w:pPr>
          <w:r w:rsidRPr="00DC09B8">
            <w:rPr>
              <w:lang w:val="es-PE"/>
            </w:rPr>
            <w:fldChar w:fldCharType="end"/>
          </w:r>
        </w:p>
      </w:sdtContent>
    </w:sdt>
    <w:p w14:paraId="4A1778D4" w14:textId="77777777" w:rsidR="00613E59" w:rsidRDefault="00C5042F" w:rsidP="0083146F">
      <w:pPr>
        <w:jc w:val="center"/>
        <w:rPr>
          <w:lang w:val="es-PE"/>
        </w:rPr>
      </w:pPr>
      <w:r w:rsidRPr="00DC09B8">
        <w:rPr>
          <w:rFonts w:ascii="Arial" w:hAnsi="Arial"/>
          <w:b/>
          <w:caps/>
          <w:sz w:val="28"/>
          <w:lang w:val="es-PE"/>
        </w:rPr>
        <w:br w:type="page"/>
      </w:r>
    </w:p>
    <w:p w14:paraId="01834386" w14:textId="77777777" w:rsidR="001172D8" w:rsidRDefault="001172D8" w:rsidP="0083146F">
      <w:pPr>
        <w:jc w:val="center"/>
        <w:rPr>
          <w:lang w:val="es-PE"/>
        </w:rPr>
      </w:pPr>
    </w:p>
    <w:p w14:paraId="23C20B60" w14:textId="77777777" w:rsidR="00613E59" w:rsidRPr="00DC09B8" w:rsidRDefault="00806C11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t>ÍNDICE DE TABLAS Y FIGURAS</w:t>
      </w:r>
    </w:p>
    <w:p w14:paraId="663B3558" w14:textId="77777777" w:rsidR="00613E59" w:rsidRDefault="00613E59">
      <w:pPr>
        <w:pStyle w:val="Tabladeilustraciones"/>
        <w:tabs>
          <w:tab w:val="right" w:leader="dot" w:pos="8630"/>
        </w:tabs>
        <w:rPr>
          <w:lang w:val="es-PE"/>
        </w:rPr>
      </w:pPr>
    </w:p>
    <w:p w14:paraId="087A63A6" w14:textId="581A049A" w:rsidR="00D84F01" w:rsidRDefault="00D84F01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TOC \h \z \c "Figura N°" </w:instrText>
      </w:r>
      <w:r>
        <w:rPr>
          <w:lang w:val="es-PE"/>
        </w:rPr>
        <w:fldChar w:fldCharType="separate"/>
      </w:r>
      <w:hyperlink w:anchor="_Toc40685625" w:history="1">
        <w:r w:rsidRPr="002E3047">
          <w:rPr>
            <w:rStyle w:val="Hipervnculo"/>
            <w:noProof/>
          </w:rPr>
          <w:t>Figura N° 1: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_Toc40685625 \h </w:instrText>
        </w:r>
        <w:r>
          <w:rPr>
            <w:noProof/>
            <w:webHidden/>
          </w:rPr>
          <w:fldChar w:fldCharType="separate"/>
        </w:r>
        <w:r w:rsidR="0017343A"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5A4D9E09" w14:textId="2A6B0652" w:rsidR="00D84F01" w:rsidRDefault="005A4087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0685626" w:history="1">
        <w:r w:rsidR="00D84F01" w:rsidRPr="002E3047">
          <w:rPr>
            <w:rStyle w:val="Hipervnculo"/>
            <w:noProof/>
          </w:rPr>
          <w:t>Figura N° 2: código de función</w:t>
        </w:r>
        <w:r w:rsidR="00D84F01">
          <w:rPr>
            <w:noProof/>
            <w:webHidden/>
          </w:rPr>
          <w:tab/>
        </w:r>
        <w:r w:rsidR="00D84F01">
          <w:rPr>
            <w:noProof/>
            <w:webHidden/>
          </w:rPr>
          <w:fldChar w:fldCharType="begin"/>
        </w:r>
        <w:r w:rsidR="00D84F01">
          <w:rPr>
            <w:noProof/>
            <w:webHidden/>
          </w:rPr>
          <w:instrText xml:space="preserve"> PAGEREF _Toc40685626 \h </w:instrText>
        </w:r>
        <w:r w:rsidR="00D84F01">
          <w:rPr>
            <w:noProof/>
            <w:webHidden/>
          </w:rPr>
        </w:r>
        <w:r w:rsidR="00D84F01">
          <w:rPr>
            <w:noProof/>
            <w:webHidden/>
          </w:rPr>
          <w:fldChar w:fldCharType="separate"/>
        </w:r>
        <w:r w:rsidR="0017343A">
          <w:rPr>
            <w:noProof/>
            <w:webHidden/>
          </w:rPr>
          <w:t>2</w:t>
        </w:r>
        <w:r w:rsidR="00D84F01">
          <w:rPr>
            <w:noProof/>
            <w:webHidden/>
          </w:rPr>
          <w:fldChar w:fldCharType="end"/>
        </w:r>
      </w:hyperlink>
    </w:p>
    <w:p w14:paraId="6EB4AB17" w14:textId="77777777" w:rsidR="00613E59" w:rsidRDefault="00D84F01" w:rsidP="0083146F">
      <w:pPr>
        <w:jc w:val="center"/>
        <w:rPr>
          <w:lang w:val="es-PE"/>
        </w:rPr>
      </w:pPr>
      <w:r>
        <w:rPr>
          <w:lang w:val="es-PE"/>
        </w:rPr>
        <w:fldChar w:fldCharType="end"/>
      </w:r>
    </w:p>
    <w:p w14:paraId="241479CF" w14:textId="77777777" w:rsidR="0083146F" w:rsidRPr="00DC09B8" w:rsidRDefault="0055055E" w:rsidP="0083146F">
      <w:pPr>
        <w:jc w:val="center"/>
        <w:rPr>
          <w:lang w:val="es-PE"/>
        </w:rPr>
      </w:pPr>
      <w:r>
        <w:rPr>
          <w:lang w:val="es-PE"/>
        </w:rPr>
        <w:t xml:space="preserve"> </w:t>
      </w:r>
    </w:p>
    <w:p w14:paraId="4091B5C4" w14:textId="77777777" w:rsidR="001172D8" w:rsidRDefault="001172D8">
      <w:pPr>
        <w:jc w:val="left"/>
        <w:rPr>
          <w:rFonts w:cs="Arial"/>
          <w:lang w:val="es-PE"/>
        </w:rPr>
      </w:pPr>
      <w:r>
        <w:rPr>
          <w:rFonts w:cs="Arial"/>
          <w:lang w:val="es-PE"/>
        </w:rPr>
        <w:br w:type="page"/>
      </w:r>
    </w:p>
    <w:p w14:paraId="30F7098E" w14:textId="77777777" w:rsidR="00AE13E5" w:rsidRPr="00DC09B8" w:rsidRDefault="00AE13E5" w:rsidP="0083146F">
      <w:pPr>
        <w:spacing w:after="0"/>
        <w:rPr>
          <w:rFonts w:cs="Arial"/>
          <w:lang w:val="es-PE"/>
        </w:rPr>
        <w:sectPr w:rsidR="00AE13E5" w:rsidRPr="00DC09B8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0364EE7" w14:textId="77777777" w:rsidR="00B022E5" w:rsidRDefault="00B022E5" w:rsidP="0007669C">
      <w:pPr>
        <w:pStyle w:val="Ttulo1"/>
        <w:rPr>
          <w:lang w:val="es-PE"/>
        </w:rPr>
      </w:pPr>
      <w:bookmarkStart w:id="0" w:name="_Toc193195670"/>
      <w:bookmarkStart w:id="1" w:name="_Toc345363939"/>
      <w:r>
        <w:rPr>
          <w:lang w:val="es-PE"/>
        </w:rPr>
        <w:lastRenderedPageBreak/>
        <w:t>RESÚMEN</w:t>
      </w:r>
      <w:bookmarkEnd w:id="0"/>
    </w:p>
    <w:p w14:paraId="6556F38D" w14:textId="77777777" w:rsidR="00751C4B" w:rsidRPr="00751C4B" w:rsidRDefault="00751C4B" w:rsidP="00751C4B">
      <w:pPr>
        <w:spacing w:before="100" w:beforeAutospacing="1" w:after="100" w:afterAutospacing="1"/>
        <w:jc w:val="left"/>
        <w:rPr>
          <w:rFonts w:eastAsia="Times New Roman"/>
          <w:szCs w:val="24"/>
          <w:lang w:val="es-ES" w:eastAsia="es-ES"/>
        </w:rPr>
      </w:pPr>
      <w:r w:rsidRPr="00751C4B">
        <w:rPr>
          <w:rFonts w:eastAsia="Times New Roman"/>
          <w:szCs w:val="24"/>
          <w:lang w:val="es-ES" w:eastAsia="es-ES"/>
        </w:rPr>
        <w:t xml:space="preserve">Este informe detalla el desarrollo de un sistema de gestión de inventario y pedidos en Python. El sistema permite registrar productos, generar órdenes de compra y emitir reportes de ventas y control de stock. Se emplean principios de Programación Orientada a Objetos (POO), implementando clases como </w:t>
      </w:r>
      <w:r w:rsidRPr="00751C4B">
        <w:rPr>
          <w:rFonts w:ascii="Courier New" w:eastAsia="Times New Roman" w:hAnsi="Courier New" w:cs="Courier New"/>
          <w:sz w:val="20"/>
          <w:lang w:val="es-ES" w:eastAsia="es-ES"/>
        </w:rPr>
        <w:t>Producto</w:t>
      </w:r>
      <w:r w:rsidRPr="00751C4B">
        <w:rPr>
          <w:rFonts w:eastAsia="Times New Roman"/>
          <w:szCs w:val="24"/>
          <w:lang w:val="es-ES" w:eastAsia="es-ES"/>
        </w:rPr>
        <w:t xml:space="preserve">, </w:t>
      </w:r>
      <w:r w:rsidRPr="00751C4B">
        <w:rPr>
          <w:rFonts w:ascii="Courier New" w:eastAsia="Times New Roman" w:hAnsi="Courier New" w:cs="Courier New"/>
          <w:sz w:val="20"/>
          <w:lang w:val="es-ES" w:eastAsia="es-ES"/>
        </w:rPr>
        <w:t>Pedido</w:t>
      </w:r>
      <w:r w:rsidRPr="00751C4B">
        <w:rPr>
          <w:rFonts w:eastAsia="Times New Roman"/>
          <w:szCs w:val="24"/>
          <w:lang w:val="es-ES" w:eastAsia="es-ES"/>
        </w:rPr>
        <w:t xml:space="preserve">, </w:t>
      </w:r>
      <w:proofErr w:type="spellStart"/>
      <w:r w:rsidRPr="00751C4B">
        <w:rPr>
          <w:rFonts w:ascii="Courier New" w:eastAsia="Times New Roman" w:hAnsi="Courier New" w:cs="Courier New"/>
          <w:sz w:val="20"/>
          <w:lang w:val="es-ES" w:eastAsia="es-ES"/>
        </w:rPr>
        <w:t>AdministradorInventario</w:t>
      </w:r>
      <w:proofErr w:type="spellEnd"/>
      <w:r w:rsidRPr="00751C4B">
        <w:rPr>
          <w:rFonts w:eastAsia="Times New Roman"/>
          <w:szCs w:val="24"/>
          <w:lang w:val="es-ES" w:eastAsia="es-ES"/>
        </w:rPr>
        <w:t xml:space="preserve"> y </w:t>
      </w:r>
      <w:proofErr w:type="spellStart"/>
      <w:r w:rsidRPr="00751C4B">
        <w:rPr>
          <w:rFonts w:ascii="Courier New" w:eastAsia="Times New Roman" w:hAnsi="Courier New" w:cs="Courier New"/>
          <w:sz w:val="20"/>
          <w:lang w:val="es-ES" w:eastAsia="es-ES"/>
        </w:rPr>
        <w:t>GeneradorDeReportes</w:t>
      </w:r>
      <w:proofErr w:type="spellEnd"/>
      <w:r w:rsidRPr="00751C4B">
        <w:rPr>
          <w:rFonts w:eastAsia="Times New Roman"/>
          <w:szCs w:val="24"/>
          <w:lang w:val="es-ES" w:eastAsia="es-ES"/>
        </w:rPr>
        <w:t>.</w:t>
      </w:r>
    </w:p>
    <w:p w14:paraId="5ACB9ED2" w14:textId="07C1EEA7" w:rsidR="00370D57" w:rsidRPr="00370D57" w:rsidRDefault="00370D57" w:rsidP="00370D57">
      <w:pPr>
        <w:pStyle w:val="NormalWeb"/>
        <w:jc w:val="both"/>
        <w:rPr>
          <w:color w:val="000000"/>
        </w:rPr>
      </w:pPr>
    </w:p>
    <w:p w14:paraId="5098C34B" w14:textId="77777777" w:rsidR="00427DAB" w:rsidRPr="00DC09B8" w:rsidRDefault="00427DAB" w:rsidP="0007669C">
      <w:pPr>
        <w:pStyle w:val="Ttulo1"/>
        <w:rPr>
          <w:lang w:val="es-PE"/>
        </w:rPr>
      </w:pPr>
      <w:bookmarkStart w:id="2" w:name="_Toc193195671"/>
      <w:r w:rsidRPr="00DC09B8">
        <w:rPr>
          <w:lang w:val="es-PE"/>
        </w:rPr>
        <w:t>INTRODUC</w:t>
      </w:r>
      <w:r w:rsidR="00B022E5">
        <w:rPr>
          <w:lang w:val="es-PE"/>
        </w:rPr>
        <w:t>CIÓN</w:t>
      </w:r>
      <w:bookmarkEnd w:id="1"/>
      <w:bookmarkEnd w:id="2"/>
    </w:p>
    <w:p w14:paraId="6A79ADF2" w14:textId="77777777" w:rsidR="00751C4B" w:rsidRPr="00751C4B" w:rsidRDefault="00751C4B" w:rsidP="00751C4B">
      <w:pPr>
        <w:spacing w:before="100" w:beforeAutospacing="1" w:after="100" w:afterAutospacing="1"/>
        <w:jc w:val="left"/>
        <w:rPr>
          <w:rFonts w:eastAsia="Times New Roman"/>
          <w:szCs w:val="24"/>
          <w:lang w:val="es-ES" w:eastAsia="es-ES"/>
        </w:rPr>
      </w:pPr>
      <w:r w:rsidRPr="00751C4B">
        <w:rPr>
          <w:rFonts w:eastAsia="Times New Roman"/>
          <w:szCs w:val="24"/>
          <w:lang w:val="es-ES" w:eastAsia="es-ES"/>
        </w:rPr>
        <w:t>El objetivo de esta práctica es modelar y desarrollar un sistema para la gestión de inventario y pedidos para una empresa de venta de productos electrónicos en línea. La implementación se realiza utilizando paradigmas de programación estructurada y POO, permitiendo una transición natural hacia un código más modular y reutilizable.</w:t>
      </w:r>
    </w:p>
    <w:p w14:paraId="2BE7EFDB" w14:textId="77777777" w:rsidR="00CC2FFF" w:rsidRDefault="00CC2FFF" w:rsidP="00370D57">
      <w:pPr>
        <w:pStyle w:val="NormalWeb"/>
        <w:jc w:val="both"/>
        <w:rPr>
          <w:color w:val="000000"/>
        </w:rPr>
      </w:pPr>
    </w:p>
    <w:p w14:paraId="6482BDCD" w14:textId="703ED4FB" w:rsidR="00DA6476" w:rsidRDefault="00DA6476" w:rsidP="00370D57">
      <w:pPr>
        <w:pStyle w:val="NormalWeb"/>
        <w:jc w:val="both"/>
        <w:rPr>
          <w:color w:val="000000"/>
        </w:rPr>
        <w:sectPr w:rsidR="00DA6476" w:rsidSect="00806C11">
          <w:footerReference w:type="default" r:id="rId15"/>
          <w:pgSz w:w="12240" w:h="15840" w:code="1"/>
          <w:pgMar w:top="1182" w:right="1467" w:bottom="851" w:left="1276" w:header="720" w:footer="720" w:gutter="0"/>
          <w:pgNumType w:start="1"/>
          <w:cols w:space="720"/>
        </w:sectPr>
      </w:pPr>
    </w:p>
    <w:p w14:paraId="29FD290E" w14:textId="77777777" w:rsidR="002F7C55" w:rsidRDefault="00B022E5" w:rsidP="002F7C55">
      <w:pPr>
        <w:pStyle w:val="Ttulo1"/>
        <w:rPr>
          <w:lang w:val="es-PE"/>
        </w:rPr>
      </w:pPr>
      <w:bookmarkStart w:id="3" w:name="_Toc193195672"/>
      <w:r>
        <w:rPr>
          <w:lang w:val="es-PE"/>
        </w:rPr>
        <w:lastRenderedPageBreak/>
        <w:t>MARCO TEÓRIC</w:t>
      </w:r>
      <w:r w:rsidR="002F7C55">
        <w:rPr>
          <w:lang w:val="es-PE"/>
        </w:rPr>
        <w:t>O</w:t>
      </w:r>
      <w:bookmarkEnd w:id="3"/>
    </w:p>
    <w:p w14:paraId="1E75A7BD" w14:textId="77777777" w:rsidR="00751C4B" w:rsidRDefault="00751C4B" w:rsidP="00751C4B">
      <w:pPr>
        <w:pStyle w:val="Ttulo3"/>
        <w:numPr>
          <w:ilvl w:val="0"/>
          <w:numId w:val="0"/>
        </w:numPr>
      </w:pPr>
      <w:r>
        <w:rPr>
          <w:rStyle w:val="Textoennegrita"/>
          <w:b/>
          <w:bCs w:val="0"/>
        </w:rPr>
        <w:t xml:space="preserve">3.1 </w:t>
      </w:r>
      <w:proofErr w:type="spellStart"/>
      <w:r>
        <w:rPr>
          <w:rStyle w:val="Textoennegrita"/>
          <w:b/>
          <w:bCs w:val="0"/>
        </w:rPr>
        <w:t>Escenario</w:t>
      </w:r>
      <w:proofErr w:type="spellEnd"/>
      <w:r>
        <w:rPr>
          <w:rStyle w:val="Textoennegrita"/>
          <w:b/>
          <w:bCs w:val="0"/>
        </w:rPr>
        <w:t xml:space="preserve"> del </w:t>
      </w:r>
      <w:proofErr w:type="spellStart"/>
      <w:r>
        <w:rPr>
          <w:rStyle w:val="Textoennegrita"/>
          <w:b/>
          <w:bCs w:val="0"/>
        </w:rPr>
        <w:t>Problema</w:t>
      </w:r>
      <w:proofErr w:type="spellEnd"/>
    </w:p>
    <w:p w14:paraId="22B0BC87" w14:textId="77777777" w:rsidR="00751C4B" w:rsidRDefault="00751C4B" w:rsidP="00751C4B">
      <w:pPr>
        <w:pStyle w:val="NormalWeb"/>
      </w:pPr>
      <w:r>
        <w:t>La empresa requiere un sistema eficiente para manejar su inventario y los pedidos de sus clientes. El sistema debe permitir:</w:t>
      </w:r>
    </w:p>
    <w:p w14:paraId="713D49BA" w14:textId="77777777" w:rsidR="00751C4B" w:rsidRDefault="00751C4B" w:rsidP="00751C4B">
      <w:pPr>
        <w:pStyle w:val="NormalWeb"/>
        <w:numPr>
          <w:ilvl w:val="0"/>
          <w:numId w:val="32"/>
        </w:numPr>
      </w:pPr>
      <w:r>
        <w:t>Registrar productos con información detallada (nombre, precio, cantidad en inventario, etc.).</w:t>
      </w:r>
    </w:p>
    <w:p w14:paraId="574257BC" w14:textId="77777777" w:rsidR="00751C4B" w:rsidRDefault="00751C4B" w:rsidP="00751C4B">
      <w:pPr>
        <w:pStyle w:val="NormalWeb"/>
        <w:numPr>
          <w:ilvl w:val="0"/>
          <w:numId w:val="32"/>
        </w:numPr>
      </w:pPr>
      <w:r>
        <w:t>Gestionar pedidos de clientes con múltiples productos y cantidades.</w:t>
      </w:r>
    </w:p>
    <w:p w14:paraId="272CA82E" w14:textId="77777777" w:rsidR="00751C4B" w:rsidRDefault="00751C4B" w:rsidP="00751C4B">
      <w:pPr>
        <w:pStyle w:val="NormalWeb"/>
        <w:numPr>
          <w:ilvl w:val="0"/>
          <w:numId w:val="32"/>
        </w:numPr>
      </w:pPr>
      <w:r>
        <w:t>Actualizar automáticamente el inventario tras la realización de un pedido.</w:t>
      </w:r>
    </w:p>
    <w:p w14:paraId="773CC13A" w14:textId="77777777" w:rsidR="00751C4B" w:rsidRDefault="00751C4B" w:rsidP="00751C4B">
      <w:pPr>
        <w:pStyle w:val="NormalWeb"/>
        <w:numPr>
          <w:ilvl w:val="0"/>
          <w:numId w:val="32"/>
        </w:numPr>
      </w:pPr>
      <w:r>
        <w:t>Generar reportes de ventas y análisis de inventario para la toma de decisiones.</w:t>
      </w:r>
    </w:p>
    <w:p w14:paraId="1E8E13AF" w14:textId="77777777" w:rsidR="00783DF3" w:rsidRDefault="00783DF3" w:rsidP="00783DF3">
      <w:pPr>
        <w:pStyle w:val="Ttulo3"/>
      </w:pPr>
      <w:proofErr w:type="spellStart"/>
      <w:r>
        <w:rPr>
          <w:rStyle w:val="Textoennegrita"/>
          <w:b/>
          <w:bCs w:val="0"/>
        </w:rPr>
        <w:t>Paradigmas</w:t>
      </w:r>
      <w:proofErr w:type="spellEnd"/>
      <w:r>
        <w:rPr>
          <w:rStyle w:val="Textoennegrita"/>
          <w:b/>
          <w:bCs w:val="0"/>
        </w:rPr>
        <w:t xml:space="preserve"> de </w:t>
      </w:r>
      <w:proofErr w:type="spellStart"/>
      <w:r>
        <w:rPr>
          <w:rStyle w:val="Textoennegrita"/>
          <w:b/>
          <w:bCs w:val="0"/>
        </w:rPr>
        <w:t>Programación</w:t>
      </w:r>
      <w:proofErr w:type="spellEnd"/>
    </w:p>
    <w:p w14:paraId="4B95DFBD" w14:textId="77777777" w:rsidR="00783DF3" w:rsidRDefault="00783DF3" w:rsidP="00783DF3">
      <w:pPr>
        <w:pStyle w:val="NormalWeb"/>
      </w:pPr>
      <w:r>
        <w:t>En esta práctica se exploran dos enfoques:</w:t>
      </w:r>
    </w:p>
    <w:p w14:paraId="4FB53438" w14:textId="77777777" w:rsidR="00783DF3" w:rsidRDefault="00783DF3" w:rsidP="00783DF3">
      <w:pPr>
        <w:pStyle w:val="NormalWeb"/>
        <w:numPr>
          <w:ilvl w:val="0"/>
          <w:numId w:val="33"/>
        </w:numPr>
      </w:pPr>
      <w:r>
        <w:rPr>
          <w:rStyle w:val="Textoennegrita"/>
        </w:rPr>
        <w:t>Programación Estructurada</w:t>
      </w:r>
      <w:r>
        <w:t>: Uso de estructuras de datos y funciones independientes para gestionar productos y pedidos.</w:t>
      </w:r>
    </w:p>
    <w:p w14:paraId="75A12B05" w14:textId="77777777" w:rsidR="00783DF3" w:rsidRDefault="00783DF3" w:rsidP="00783DF3">
      <w:pPr>
        <w:pStyle w:val="NormalWeb"/>
        <w:numPr>
          <w:ilvl w:val="0"/>
          <w:numId w:val="33"/>
        </w:numPr>
      </w:pPr>
      <w:r>
        <w:rPr>
          <w:rStyle w:val="Textoennegrita"/>
        </w:rPr>
        <w:t>Programación Orientada a Objetos (POO)</w:t>
      </w:r>
      <w:r>
        <w:t xml:space="preserve">: Implementación de clases como </w:t>
      </w:r>
      <w:r>
        <w:rPr>
          <w:rStyle w:val="CdigoHTML"/>
        </w:rPr>
        <w:t>Producto</w:t>
      </w:r>
      <w:r>
        <w:t xml:space="preserve">, </w:t>
      </w:r>
      <w:r>
        <w:rPr>
          <w:rStyle w:val="CdigoHTML"/>
        </w:rPr>
        <w:t>Pedido</w:t>
      </w:r>
      <w:r>
        <w:t xml:space="preserve">, </w:t>
      </w:r>
      <w:proofErr w:type="spellStart"/>
      <w:r>
        <w:rPr>
          <w:rStyle w:val="CdigoHTML"/>
        </w:rPr>
        <w:t>AdministradorInventario</w:t>
      </w:r>
      <w:proofErr w:type="spellEnd"/>
      <w:r>
        <w:t xml:space="preserve"> y </w:t>
      </w:r>
      <w:proofErr w:type="spellStart"/>
      <w:r>
        <w:rPr>
          <w:rStyle w:val="CdigoHTML"/>
        </w:rPr>
        <w:t>GeneradorDeReportes</w:t>
      </w:r>
      <w:proofErr w:type="spellEnd"/>
      <w:r>
        <w:t>, mejorando la organización y escalabilidad del código.</w:t>
      </w:r>
    </w:p>
    <w:p w14:paraId="263C48DE" w14:textId="5B4FADC4" w:rsidR="00E35886" w:rsidRDefault="00E35886" w:rsidP="00E35886">
      <w:r>
        <w:rPr>
          <w:noProof/>
        </w:rPr>
        <w:lastRenderedPageBreak/>
        <w:drawing>
          <wp:inline distT="0" distB="0" distL="0" distR="0" wp14:anchorId="223C45B9" wp14:editId="2DEE4935">
            <wp:extent cx="6101312" cy="4570095"/>
            <wp:effectExtent l="0" t="0" r="0" b="1905"/>
            <wp:docPr id="1876903730" name="Imagen 8" descr="Imágenes de Java Movimiento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ágenes de Java Movimiento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98" cy="45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10B7" w14:textId="7BB84E07" w:rsidR="00D22138" w:rsidRDefault="009F4E88" w:rsidP="009F4E88">
      <w:pPr>
        <w:pStyle w:val="Descripcin"/>
        <w:rPr>
          <w:lang w:val="pt-PT"/>
        </w:rPr>
      </w:pPr>
      <w:bookmarkStart w:id="4" w:name="_Toc40685626"/>
      <w:r w:rsidRPr="003E5287">
        <w:rPr>
          <w:lang w:val="pt-PT"/>
        </w:rPr>
        <w:t xml:space="preserve">Figura N° </w:t>
      </w:r>
      <w:r w:rsidR="00880D12">
        <w:fldChar w:fldCharType="begin"/>
      </w:r>
      <w:r w:rsidR="00880D12" w:rsidRPr="003E5287">
        <w:rPr>
          <w:lang w:val="pt-PT"/>
        </w:rPr>
        <w:instrText xml:space="preserve"> SEQ Figura_N° \* ARABIC </w:instrText>
      </w:r>
      <w:r w:rsidR="00880D12">
        <w:fldChar w:fldCharType="separate"/>
      </w:r>
      <w:r w:rsidR="0017343A">
        <w:rPr>
          <w:noProof/>
          <w:lang w:val="pt-PT"/>
        </w:rPr>
        <w:t>1</w:t>
      </w:r>
      <w:r w:rsidR="00880D12">
        <w:rPr>
          <w:noProof/>
        </w:rPr>
        <w:fldChar w:fldCharType="end"/>
      </w:r>
      <w:r w:rsidRPr="003E5287">
        <w:rPr>
          <w:lang w:val="pt-PT"/>
        </w:rPr>
        <w:t>: código de función</w:t>
      </w:r>
      <w:bookmarkEnd w:id="4"/>
    </w:p>
    <w:p w14:paraId="676A0AAC" w14:textId="77777777" w:rsidR="003E5287" w:rsidRDefault="003E5287" w:rsidP="003E5287">
      <w:pPr>
        <w:rPr>
          <w:lang w:val="pt-PT"/>
        </w:rPr>
      </w:pPr>
    </w:p>
    <w:p w14:paraId="29D22A4B" w14:textId="24640FDD" w:rsidR="003E5287" w:rsidRPr="003E5287" w:rsidRDefault="003E5287" w:rsidP="003E5287">
      <w:pPr>
        <w:rPr>
          <w:lang w:val="pt-PT"/>
        </w:rPr>
      </w:pPr>
      <w:r>
        <w:rPr>
          <w:lang w:val="pt-PT"/>
        </w:rPr>
        <w:t>...</w:t>
      </w:r>
    </w:p>
    <w:p w14:paraId="7EBC3EBA" w14:textId="6CFEE253" w:rsidR="00D22138" w:rsidRPr="003E5287" w:rsidRDefault="00D22138" w:rsidP="00471A17">
      <w:pPr>
        <w:rPr>
          <w:lang w:val="es-419"/>
        </w:rPr>
      </w:pPr>
    </w:p>
    <w:p w14:paraId="06AD32DC" w14:textId="33C47A13" w:rsidR="00427DAB" w:rsidRPr="001D6E53" w:rsidRDefault="001D6E53" w:rsidP="0007669C">
      <w:pPr>
        <w:pStyle w:val="Ttulo1"/>
        <w:rPr>
          <w:rFonts w:eastAsia="MS Mincho"/>
          <w:caps/>
          <w:lang w:val="es-PE"/>
        </w:rPr>
      </w:pPr>
      <w:bookmarkStart w:id="5" w:name="_Toc193195673"/>
      <w:r w:rsidRPr="001D6E53">
        <w:rPr>
          <w:rFonts w:eastAsia="MS Mincho"/>
          <w:caps/>
          <w:lang w:val="es-PE"/>
        </w:rPr>
        <w:t>EXPERIENCIAS DE PRÁCTICA</w:t>
      </w:r>
      <w:bookmarkEnd w:id="5"/>
    </w:p>
    <w:p w14:paraId="07EF2597" w14:textId="18422BA5" w:rsidR="00E43DC6" w:rsidRDefault="00AE6A58" w:rsidP="00E43DC6">
      <w:pPr>
        <w:pStyle w:val="Ttulo2"/>
      </w:pPr>
      <w:bookmarkStart w:id="6" w:name="_Toc68794451"/>
      <w:bookmarkStart w:id="7" w:name="_Toc193195674"/>
      <w:proofErr w:type="spellStart"/>
      <w:r>
        <w:t>Expericia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N° 01: </w:t>
      </w:r>
      <w:bookmarkEnd w:id="6"/>
      <w:proofErr w:type="spellStart"/>
      <w:r w:rsidR="00783DF3" w:rsidRPr="00783DF3">
        <w:t>Paradigma</w:t>
      </w:r>
      <w:proofErr w:type="spellEnd"/>
      <w:r w:rsidR="00783DF3" w:rsidRPr="00783DF3">
        <w:t xml:space="preserve"> de </w:t>
      </w:r>
      <w:proofErr w:type="spellStart"/>
      <w:r w:rsidR="00783DF3" w:rsidRPr="00783DF3">
        <w:t>Programación</w:t>
      </w:r>
      <w:proofErr w:type="spellEnd"/>
      <w:r w:rsidR="00783DF3" w:rsidRPr="00783DF3">
        <w:t xml:space="preserve"> </w:t>
      </w:r>
      <w:proofErr w:type="spellStart"/>
      <w:r w:rsidR="00783DF3" w:rsidRPr="00783DF3">
        <w:t>Estructurada</w:t>
      </w:r>
      <w:bookmarkEnd w:id="7"/>
      <w:proofErr w:type="spellEnd"/>
    </w:p>
    <w:p w14:paraId="2D1AEECC" w14:textId="77777777" w:rsidR="003669BF" w:rsidRDefault="00471A17" w:rsidP="003669BF">
      <w:pPr>
        <w:rPr>
          <w:lang w:val="es-PE"/>
        </w:rPr>
      </w:pPr>
      <w:r>
        <w:rPr>
          <w:lang w:val="es-PE"/>
        </w:rPr>
        <w:t>Colocar código documentado</w:t>
      </w:r>
    </w:p>
    <w:p w14:paraId="7D47C506" w14:textId="77777777" w:rsidR="00471A17" w:rsidRPr="00AE6A58" w:rsidRDefault="00471A17" w:rsidP="00AE6A58">
      <w:pPr>
        <w:pStyle w:val="ACODIGO"/>
        <w:framePr w:wrap="around"/>
      </w:pPr>
    </w:p>
    <w:p w14:paraId="4B351DE1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  <w:r w:rsidRPr="00783DF3">
        <w:rPr>
          <w:rFonts w:cs="Courier New"/>
          <w:color w:val="008000"/>
          <w:szCs w:val="20"/>
        </w:rPr>
        <w:t>productos = []</w:t>
      </w:r>
    </w:p>
    <w:p w14:paraId="4FC82E5C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  <w:r w:rsidRPr="00783DF3">
        <w:rPr>
          <w:rFonts w:cs="Courier New"/>
          <w:color w:val="008000"/>
          <w:szCs w:val="20"/>
        </w:rPr>
        <w:t>pedidos = []</w:t>
      </w:r>
    </w:p>
    <w:p w14:paraId="4DA74F4C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</w:p>
    <w:p w14:paraId="2699E237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  <w:proofErr w:type="spellStart"/>
      <w:r w:rsidRPr="00783DF3">
        <w:rPr>
          <w:rFonts w:cs="Courier New"/>
          <w:color w:val="008000"/>
          <w:szCs w:val="20"/>
        </w:rPr>
        <w:t>def</w:t>
      </w:r>
      <w:proofErr w:type="spellEnd"/>
      <w:r w:rsidRPr="00783DF3">
        <w:rPr>
          <w:rFonts w:cs="Courier New"/>
          <w:color w:val="008000"/>
          <w:szCs w:val="20"/>
        </w:rPr>
        <w:t xml:space="preserve"> </w:t>
      </w:r>
      <w:proofErr w:type="spellStart"/>
      <w:r w:rsidRPr="00783DF3">
        <w:rPr>
          <w:rFonts w:cs="Courier New"/>
          <w:color w:val="008000"/>
          <w:szCs w:val="20"/>
        </w:rPr>
        <w:t>registrar_</w:t>
      </w:r>
      <w:proofErr w:type="gramStart"/>
      <w:r w:rsidRPr="00783DF3">
        <w:rPr>
          <w:rFonts w:cs="Courier New"/>
          <w:color w:val="008000"/>
          <w:szCs w:val="20"/>
        </w:rPr>
        <w:t>producto</w:t>
      </w:r>
      <w:proofErr w:type="spellEnd"/>
      <w:r w:rsidRPr="00783DF3">
        <w:rPr>
          <w:rFonts w:cs="Courier New"/>
          <w:color w:val="008000"/>
          <w:szCs w:val="20"/>
        </w:rPr>
        <w:t>(</w:t>
      </w:r>
      <w:proofErr w:type="gramEnd"/>
      <w:r w:rsidRPr="00783DF3">
        <w:rPr>
          <w:rFonts w:cs="Courier New"/>
          <w:color w:val="008000"/>
          <w:szCs w:val="20"/>
        </w:rPr>
        <w:t>nombre, precio, cantidad):</w:t>
      </w:r>
    </w:p>
    <w:p w14:paraId="78881605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  <w:r w:rsidRPr="00783DF3">
        <w:rPr>
          <w:rFonts w:cs="Courier New"/>
          <w:color w:val="008000"/>
          <w:szCs w:val="20"/>
        </w:rPr>
        <w:t xml:space="preserve">    </w:t>
      </w:r>
      <w:proofErr w:type="spellStart"/>
      <w:proofErr w:type="gramStart"/>
      <w:r w:rsidRPr="00783DF3">
        <w:rPr>
          <w:rFonts w:cs="Courier New"/>
          <w:color w:val="008000"/>
          <w:szCs w:val="20"/>
        </w:rPr>
        <w:t>productos.append</w:t>
      </w:r>
      <w:proofErr w:type="spellEnd"/>
      <w:proofErr w:type="gramEnd"/>
      <w:r w:rsidRPr="00783DF3">
        <w:rPr>
          <w:rFonts w:cs="Courier New"/>
          <w:color w:val="008000"/>
          <w:szCs w:val="20"/>
        </w:rPr>
        <w:t>({"nombre": nombre, "precio": precio, "cantidad": cantidad})</w:t>
      </w:r>
    </w:p>
    <w:p w14:paraId="17C1A6F2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</w:p>
    <w:p w14:paraId="7B2E3F64" w14:textId="77777777" w:rsidR="00783DF3" w:rsidRPr="00783DF3" w:rsidRDefault="00783DF3" w:rsidP="00783DF3">
      <w:pPr>
        <w:pStyle w:val="ACODIGO"/>
        <w:framePr w:wrap="around"/>
        <w:rPr>
          <w:rFonts w:cs="Courier New"/>
          <w:color w:val="008000"/>
          <w:szCs w:val="20"/>
        </w:rPr>
      </w:pPr>
      <w:proofErr w:type="spellStart"/>
      <w:r w:rsidRPr="00783DF3">
        <w:rPr>
          <w:rFonts w:cs="Courier New"/>
          <w:color w:val="008000"/>
          <w:szCs w:val="20"/>
        </w:rPr>
        <w:t>def</w:t>
      </w:r>
      <w:proofErr w:type="spellEnd"/>
      <w:r w:rsidRPr="00783DF3">
        <w:rPr>
          <w:rFonts w:cs="Courier New"/>
          <w:color w:val="008000"/>
          <w:szCs w:val="20"/>
        </w:rPr>
        <w:t xml:space="preserve"> </w:t>
      </w:r>
      <w:proofErr w:type="spellStart"/>
      <w:r w:rsidRPr="00783DF3">
        <w:rPr>
          <w:rFonts w:cs="Courier New"/>
          <w:color w:val="008000"/>
          <w:szCs w:val="20"/>
        </w:rPr>
        <w:t>crear_</w:t>
      </w:r>
      <w:proofErr w:type="gramStart"/>
      <w:r w:rsidRPr="00783DF3">
        <w:rPr>
          <w:rFonts w:cs="Courier New"/>
          <w:color w:val="008000"/>
          <w:szCs w:val="20"/>
        </w:rPr>
        <w:t>pedido</w:t>
      </w:r>
      <w:proofErr w:type="spellEnd"/>
      <w:r w:rsidRPr="00783DF3">
        <w:rPr>
          <w:rFonts w:cs="Courier New"/>
          <w:color w:val="008000"/>
          <w:szCs w:val="20"/>
        </w:rPr>
        <w:t>(</w:t>
      </w:r>
      <w:proofErr w:type="spellStart"/>
      <w:proofErr w:type="gramEnd"/>
      <w:r w:rsidRPr="00783DF3">
        <w:rPr>
          <w:rFonts w:cs="Courier New"/>
          <w:color w:val="008000"/>
          <w:szCs w:val="20"/>
        </w:rPr>
        <w:t>nombre_producto</w:t>
      </w:r>
      <w:proofErr w:type="spellEnd"/>
      <w:r w:rsidRPr="00783DF3">
        <w:rPr>
          <w:rFonts w:cs="Courier New"/>
          <w:color w:val="008000"/>
          <w:szCs w:val="20"/>
        </w:rPr>
        <w:t>, cantidad):</w:t>
      </w:r>
    </w:p>
    <w:p w14:paraId="65343AFE" w14:textId="3842E959" w:rsidR="00AE6A58" w:rsidRPr="007D6DF5" w:rsidRDefault="00783DF3" w:rsidP="00783DF3">
      <w:pPr>
        <w:pStyle w:val="ACODIGO"/>
        <w:framePr w:wrap="around"/>
        <w:rPr>
          <w:rFonts w:eastAsia="Times New Roman"/>
          <w:color w:val="333333"/>
          <w:szCs w:val="16"/>
          <w:lang w:eastAsia="es-PE"/>
        </w:rPr>
      </w:pPr>
      <w:r w:rsidRPr="00783DF3">
        <w:rPr>
          <w:rFonts w:cs="Courier New"/>
          <w:color w:val="008000"/>
          <w:szCs w:val="20"/>
        </w:rPr>
        <w:t xml:space="preserve">    </w:t>
      </w:r>
      <w:proofErr w:type="spellStart"/>
      <w:proofErr w:type="gramStart"/>
      <w:r w:rsidRPr="00783DF3">
        <w:rPr>
          <w:rFonts w:cs="Courier New"/>
          <w:color w:val="008000"/>
          <w:szCs w:val="20"/>
        </w:rPr>
        <w:t>pedidos.append</w:t>
      </w:r>
      <w:proofErr w:type="spellEnd"/>
      <w:proofErr w:type="gramEnd"/>
      <w:r w:rsidRPr="00783DF3">
        <w:rPr>
          <w:rFonts w:cs="Courier New"/>
          <w:color w:val="008000"/>
          <w:szCs w:val="20"/>
        </w:rPr>
        <w:t xml:space="preserve">({"producto": </w:t>
      </w:r>
      <w:proofErr w:type="spellStart"/>
      <w:r w:rsidRPr="00783DF3">
        <w:rPr>
          <w:rFonts w:cs="Courier New"/>
          <w:color w:val="008000"/>
          <w:szCs w:val="20"/>
        </w:rPr>
        <w:t>nombre_producto</w:t>
      </w:r>
      <w:proofErr w:type="spellEnd"/>
      <w:r w:rsidRPr="00783DF3">
        <w:rPr>
          <w:rFonts w:cs="Courier New"/>
          <w:color w:val="008000"/>
          <w:szCs w:val="20"/>
        </w:rPr>
        <w:t>, "cantidad": cantidad})</w:t>
      </w:r>
    </w:p>
    <w:p w14:paraId="3ECFB515" w14:textId="77777777" w:rsidR="00471A17" w:rsidRPr="00AE6A58" w:rsidRDefault="00471A17" w:rsidP="00AE6A58">
      <w:pPr>
        <w:pStyle w:val="ACODIGO"/>
        <w:framePr w:wrap="around"/>
      </w:pPr>
    </w:p>
    <w:p w14:paraId="4162CD5B" w14:textId="77777777" w:rsidR="00471A17" w:rsidRPr="003669BF" w:rsidRDefault="00471A17" w:rsidP="003669BF">
      <w:pPr>
        <w:rPr>
          <w:lang w:val="es-PE"/>
        </w:rPr>
      </w:pPr>
    </w:p>
    <w:p w14:paraId="71ABE9FF" w14:textId="37BB622F" w:rsidR="00AE6A58" w:rsidRDefault="00AE6A58" w:rsidP="00AE6A58">
      <w:pPr>
        <w:pStyle w:val="Ttulo2"/>
      </w:pPr>
      <w:bookmarkStart w:id="8" w:name="_Toc193195675"/>
      <w:proofErr w:type="spellStart"/>
      <w:r>
        <w:lastRenderedPageBreak/>
        <w:t>Expericia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N° 0</w:t>
      </w:r>
      <w:r w:rsidR="0060013E">
        <w:t>2</w:t>
      </w:r>
      <w:r>
        <w:t xml:space="preserve">: </w:t>
      </w:r>
      <w:proofErr w:type="spellStart"/>
      <w:r w:rsidR="00783DF3" w:rsidRPr="00783DF3">
        <w:t>Paradigma</w:t>
      </w:r>
      <w:proofErr w:type="spellEnd"/>
      <w:r w:rsidR="00783DF3" w:rsidRPr="00783DF3">
        <w:t xml:space="preserve"> de POO con </w:t>
      </w:r>
      <w:proofErr w:type="spellStart"/>
      <w:r w:rsidR="00783DF3" w:rsidRPr="00783DF3">
        <w:t>Clases</w:t>
      </w:r>
      <w:proofErr w:type="spellEnd"/>
      <w:r w:rsidR="00783DF3" w:rsidRPr="00783DF3">
        <w:t xml:space="preserve"> </w:t>
      </w:r>
      <w:proofErr w:type="spellStart"/>
      <w:r w:rsidR="00783DF3" w:rsidRPr="00783DF3">
        <w:t>Producto</w:t>
      </w:r>
      <w:proofErr w:type="spellEnd"/>
      <w:r w:rsidR="00783DF3" w:rsidRPr="00783DF3">
        <w:t xml:space="preserve"> y </w:t>
      </w:r>
      <w:proofErr w:type="spellStart"/>
      <w:r w:rsidR="00783DF3" w:rsidRPr="00783DF3">
        <w:t>Pedido</w:t>
      </w:r>
      <w:bookmarkEnd w:id="8"/>
      <w:proofErr w:type="spellEnd"/>
    </w:p>
    <w:p w14:paraId="1D4D684A" w14:textId="77777777" w:rsidR="00471A17" w:rsidRDefault="00471A17" w:rsidP="00471A17">
      <w:pPr>
        <w:rPr>
          <w:lang w:val="es-PE"/>
        </w:rPr>
      </w:pPr>
      <w:r>
        <w:rPr>
          <w:lang w:val="es-PE"/>
        </w:rPr>
        <w:t>Colocar código documentado</w:t>
      </w:r>
    </w:p>
    <w:p w14:paraId="6E54F5DB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class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Producto:</w:t>
      </w:r>
    </w:p>
    <w:p w14:paraId="4C68D2D6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init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_</w:t>
      </w:r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_(</w:t>
      </w:r>
      <w:proofErr w:type="spellStart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, nombre, precio, cantidad):</w:t>
      </w:r>
    </w:p>
    <w:p w14:paraId="6C6D3461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self.nombre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= nombre</w:t>
      </w:r>
    </w:p>
    <w:p w14:paraId="347F68DF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self.precio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= precio</w:t>
      </w:r>
    </w:p>
    <w:p w14:paraId="16E701C4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self.cantidad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= cantidad</w:t>
      </w:r>
    </w:p>
    <w:p w14:paraId="373B6C02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</w:p>
    <w:p w14:paraId="7DAB5E37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obtener_detalle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(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):</w:t>
      </w:r>
    </w:p>
    <w:p w14:paraId="324A6DDA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return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f"{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self.nombre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} - Precio: {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self.precio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} - Stock: {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self.cantidad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}"</w:t>
      </w:r>
    </w:p>
    <w:p w14:paraId="6C650010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</w:p>
    <w:p w14:paraId="79C044AB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class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Pedido:</w:t>
      </w:r>
    </w:p>
    <w:p w14:paraId="601752D3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init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__(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):</w:t>
      </w:r>
    </w:p>
    <w:p w14:paraId="79D1487C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self.items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= []</w:t>
      </w:r>
    </w:p>
    <w:p w14:paraId="6CD6A319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</w:p>
    <w:p w14:paraId="013BDF36" w14:textId="77777777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agregar_</w:t>
      </w:r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producto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, producto, cantidad):</w:t>
      </w:r>
    </w:p>
    <w:p w14:paraId="5E190934" w14:textId="70EEC819" w:rsidR="00CA42D2" w:rsidRPr="00CA42D2" w:rsidRDefault="00CA42D2" w:rsidP="00CA42D2">
      <w:pPr>
        <w:framePr w:wrap="around" w:vAnchor="text" w:hAnchor="text" w:y="1"/>
        <w:pBdr>
          <w:top w:val="single" w:sz="2" w:space="1" w:color="5F497A" w:themeColor="accent4" w:themeShade="BF"/>
          <w:left w:val="single" w:sz="2" w:space="4" w:color="5F497A" w:themeColor="accent4" w:themeShade="BF"/>
          <w:bottom w:val="single" w:sz="2" w:space="1" w:color="5F497A" w:themeColor="accent4" w:themeShade="BF"/>
          <w:right w:val="single" w:sz="2" w:space="4" w:color="5F497A" w:themeColor="accent4" w:themeShade="BF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self.items</w:t>
      </w:r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.append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((producto, cantidad))</w:t>
      </w:r>
    </w:p>
    <w:p w14:paraId="5095F11C" w14:textId="77777777" w:rsidR="003669BF" w:rsidRPr="003669BF" w:rsidRDefault="003669BF" w:rsidP="003669BF">
      <w:pPr>
        <w:rPr>
          <w:lang w:val="es-PE"/>
        </w:rPr>
      </w:pPr>
    </w:p>
    <w:p w14:paraId="2A930F4C" w14:textId="54E31643" w:rsidR="0060013E" w:rsidRDefault="0060013E" w:rsidP="0060013E">
      <w:pPr>
        <w:pStyle w:val="Ttulo2"/>
      </w:pPr>
      <w:bookmarkStart w:id="9" w:name="_Toc193195676"/>
      <w:bookmarkStart w:id="10" w:name="_Toc68794453"/>
      <w:proofErr w:type="spellStart"/>
      <w:r>
        <w:t>Expericia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N° 03: </w:t>
      </w:r>
      <w:proofErr w:type="spellStart"/>
      <w:r w:rsidR="00CA42D2" w:rsidRPr="00CA42D2">
        <w:t>Implementación</w:t>
      </w:r>
      <w:proofErr w:type="spellEnd"/>
      <w:r w:rsidR="00CA42D2" w:rsidRPr="00CA42D2">
        <w:t xml:space="preserve"> de </w:t>
      </w:r>
      <w:proofErr w:type="spellStart"/>
      <w:r w:rsidR="00CA42D2" w:rsidRPr="00CA42D2">
        <w:t>AdministradorInventario</w:t>
      </w:r>
      <w:bookmarkEnd w:id="9"/>
      <w:proofErr w:type="spellEnd"/>
    </w:p>
    <w:bookmarkEnd w:id="10"/>
    <w:p w14:paraId="4303935A" w14:textId="77777777" w:rsidR="00471A17" w:rsidRDefault="00471A17" w:rsidP="00471A17">
      <w:pPr>
        <w:rPr>
          <w:lang w:val="es-PE"/>
        </w:rPr>
      </w:pPr>
      <w:r>
        <w:rPr>
          <w:lang w:val="es-PE"/>
        </w:rPr>
        <w:t>Colocar código documentado</w:t>
      </w:r>
    </w:p>
    <w:p w14:paraId="58D7ABC0" w14:textId="26D9DAFD" w:rsidR="0060013E" w:rsidRDefault="0060013E" w:rsidP="0060013E">
      <w:pPr>
        <w:pStyle w:val="ACODIGO"/>
        <w:framePr w:wrap="auto" w:vAnchor="margin" w:yAlign="inline"/>
        <w:rPr>
          <w:rFonts w:cs="Courier New"/>
          <w:color w:val="008000"/>
          <w:szCs w:val="20"/>
        </w:rPr>
      </w:pPr>
    </w:p>
    <w:p w14:paraId="4CC56A6A" w14:textId="71ED964D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class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AdministradorInventario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:</w:t>
      </w:r>
    </w:p>
    <w:p w14:paraId="4C9031AF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init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__(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):</w:t>
      </w:r>
    </w:p>
    <w:p w14:paraId="52CEE3DC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self.catalogo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= {}</w:t>
      </w:r>
    </w:p>
    <w:p w14:paraId="66084E3B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</w:p>
    <w:p w14:paraId="67AE0912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agregar_</w:t>
      </w:r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producto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, producto):</w:t>
      </w:r>
    </w:p>
    <w:p w14:paraId="1A9ED700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self.catalogo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[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producto.nombre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] = producto</w:t>
      </w:r>
    </w:p>
    <w:p w14:paraId="5AAADE36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</w:p>
    <w:p w14:paraId="681B94D5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def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actualizar_</w:t>
      </w:r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stock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, pedido):</w:t>
      </w:r>
    </w:p>
    <w:p w14:paraId="052999B5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for producto, cantidad in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pedido.items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:</w:t>
      </w:r>
    </w:p>
    <w:p w14:paraId="27FA5E91" w14:textId="77777777" w:rsidR="00CA42D2" w:rsidRPr="00CA42D2" w:rsidRDefault="00CA42D2" w:rsidP="00CA42D2">
      <w:pPr>
        <w:pStyle w:val="ACODIGO"/>
        <w:framePr w:wrap="around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    if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producto.nombre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in 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self.catalogo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:</w:t>
      </w:r>
    </w:p>
    <w:p w14:paraId="0EB2DCCD" w14:textId="4B0AA1CA" w:rsidR="00CA42D2" w:rsidRDefault="00CA42D2" w:rsidP="00CA42D2">
      <w:pPr>
        <w:pStyle w:val="ACODIGO"/>
        <w:framePr w:wrap="auto" w:vAnchor="margin" w:yAlign="inline"/>
        <w:rPr>
          <w:rFonts w:ascii="Consolas" w:eastAsia="Times New Roman" w:hAnsi="Consolas"/>
          <w:color w:val="000000"/>
          <w:sz w:val="21"/>
          <w:szCs w:val="21"/>
          <w:lang w:val="es-ES" w:eastAsia="es-ES"/>
        </w:rPr>
      </w:pPr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 xml:space="preserve">                </w:t>
      </w:r>
      <w:proofErr w:type="spellStart"/>
      <w:proofErr w:type="gram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self.catalogo</w:t>
      </w:r>
      <w:proofErr w:type="spellEnd"/>
      <w:proofErr w:type="gram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[</w:t>
      </w:r>
      <w:proofErr w:type="spellStart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producto.nombre</w:t>
      </w:r>
      <w:proofErr w:type="spellEnd"/>
      <w:r w:rsidRPr="00CA42D2">
        <w:rPr>
          <w:rFonts w:ascii="Consolas" w:eastAsia="Times New Roman" w:hAnsi="Consolas"/>
          <w:color w:val="000000"/>
          <w:sz w:val="21"/>
          <w:szCs w:val="21"/>
          <w:lang w:val="es-ES" w:eastAsia="es-ES"/>
        </w:rPr>
        <w:t>].cantidad -= cantidad</w:t>
      </w:r>
    </w:p>
    <w:p w14:paraId="621FE13A" w14:textId="77777777" w:rsidR="00CA42D2" w:rsidRPr="006C3A89" w:rsidRDefault="00CA42D2" w:rsidP="0060013E">
      <w:pPr>
        <w:pStyle w:val="ACODIGO"/>
        <w:framePr w:wrap="auto" w:vAnchor="margin" w:yAlign="inline"/>
        <w:rPr>
          <w:rFonts w:cs="Courier New"/>
          <w:szCs w:val="20"/>
        </w:rPr>
      </w:pPr>
    </w:p>
    <w:p w14:paraId="05730DC0" w14:textId="3059C79E" w:rsidR="0060013E" w:rsidRDefault="0060013E" w:rsidP="0060013E">
      <w:pPr>
        <w:pStyle w:val="Ttulo2"/>
      </w:pPr>
      <w:bookmarkStart w:id="11" w:name="_Toc193195677"/>
      <w:proofErr w:type="spellStart"/>
      <w:r>
        <w:t>Expericia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N° 04: </w:t>
      </w:r>
      <w:proofErr w:type="spellStart"/>
      <w:r w:rsidR="00CA42D2" w:rsidRPr="00CA42D2">
        <w:t>Implementación</w:t>
      </w:r>
      <w:proofErr w:type="spellEnd"/>
      <w:r w:rsidR="00CA42D2" w:rsidRPr="00CA42D2">
        <w:t xml:space="preserve"> de **</w:t>
      </w:r>
      <w:proofErr w:type="spellStart"/>
      <w:r w:rsidR="00CA42D2" w:rsidRPr="00CA42D2">
        <w:t>GeneradorDeReportes</w:t>
      </w:r>
      <w:bookmarkEnd w:id="11"/>
      <w:proofErr w:type="spellEnd"/>
    </w:p>
    <w:p w14:paraId="2669FEE6" w14:textId="77777777" w:rsidR="00CC2FFF" w:rsidRDefault="00CC2FFF" w:rsidP="00CC2FFF">
      <w:pPr>
        <w:rPr>
          <w:lang w:val="es-PE"/>
        </w:rPr>
      </w:pPr>
      <w:r>
        <w:rPr>
          <w:lang w:val="es-PE"/>
        </w:rPr>
        <w:t>Colocar código documentado</w:t>
      </w:r>
    </w:p>
    <w:p w14:paraId="4B64839D" w14:textId="77777777" w:rsidR="00CC2FFF" w:rsidRPr="00471A17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96D8844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class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GeneradorDeReportes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6A114EF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init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_(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administrador):</w:t>
      </w:r>
    </w:p>
    <w:p w14:paraId="350EAD9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self.administrador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administrador</w:t>
      </w:r>
    </w:p>
    <w:p w14:paraId="0F26A0F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57F9400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reporte_ventas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101922E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f"Total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de pedidos procesados: {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len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self.administrador.pedidos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)}")</w:t>
      </w:r>
    </w:p>
    <w:p w14:paraId="2F5CEF21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B4E9E75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reporte_stock_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bajo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limite=5):</w:t>
      </w:r>
    </w:p>
    <w:p w14:paraId="32219D5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"Productos con bajo stock:")</w:t>
      </w:r>
    </w:p>
    <w:p w14:paraId="4E9DB3E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for producto in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self.administrador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.catalogo.values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():</w:t>
      </w:r>
    </w:p>
    <w:p w14:paraId="130A64B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lastRenderedPageBreak/>
        <w:t xml:space="preserve">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producto.cantidad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&lt; limite:</w:t>
      </w:r>
    </w:p>
    <w:p w14:paraId="6ADB5895" w14:textId="5A630AC3" w:rsidR="00CC2FFF" w:rsidRPr="00471A17" w:rsidRDefault="00CA42D2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print(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producto.obtener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_detalle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())</w:t>
      </w:r>
    </w:p>
    <w:p w14:paraId="7BE22C7C" w14:textId="77777777" w:rsidR="00CC2FFF" w:rsidRPr="00471A17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ED181AA" w14:textId="77777777" w:rsidR="00CC2FFF" w:rsidRPr="009C58AF" w:rsidRDefault="00CC2FFF" w:rsidP="00CC2FFF">
      <w:pPr>
        <w:tabs>
          <w:tab w:val="left" w:pos="2400"/>
        </w:tabs>
        <w:rPr>
          <w:lang w:val="es-PE"/>
        </w:rPr>
      </w:pPr>
    </w:p>
    <w:p w14:paraId="119D4F3F" w14:textId="77777777" w:rsidR="00B0550F" w:rsidRPr="009C58AF" w:rsidRDefault="00B0550F" w:rsidP="009C58AF">
      <w:pPr>
        <w:tabs>
          <w:tab w:val="left" w:pos="2400"/>
        </w:tabs>
        <w:rPr>
          <w:lang w:val="es-PE"/>
        </w:rPr>
      </w:pPr>
    </w:p>
    <w:p w14:paraId="7306595D" w14:textId="429C9A5E" w:rsidR="2FAEAAC2" w:rsidRDefault="2FAEAAC2" w:rsidP="5561035A">
      <w:pPr>
        <w:pStyle w:val="Ttulo1"/>
        <w:rPr>
          <w:lang w:val="es-PE"/>
        </w:rPr>
      </w:pPr>
      <w:bookmarkStart w:id="12" w:name="_Toc193195678"/>
      <w:r w:rsidRPr="5561035A">
        <w:rPr>
          <w:lang w:val="es-PE"/>
        </w:rPr>
        <w:t>ACTIVIDADES</w:t>
      </w:r>
      <w:bookmarkEnd w:id="12"/>
    </w:p>
    <w:p w14:paraId="0C3F638B" w14:textId="77777777" w:rsidR="2FAEAAC2" w:rsidRDefault="2FAEAAC2" w:rsidP="5561035A">
      <w:pPr>
        <w:rPr>
          <w:lang w:val="es-PE"/>
        </w:rPr>
      </w:pPr>
      <w:r w:rsidRPr="5561035A">
        <w:rPr>
          <w:lang w:val="es-PE"/>
        </w:rPr>
        <w:t>Colocar código documentado</w:t>
      </w:r>
    </w:p>
    <w:p w14:paraId="15717B6D" w14:textId="77777777" w:rsidR="5561035A" w:rsidRDefault="5561035A" w:rsidP="55610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E8C1205" w14:textId="77777777" w:rsidR="5561035A" w:rsidRDefault="5561035A" w:rsidP="55610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3C2C7E10" w14:textId="77777777" w:rsidR="5561035A" w:rsidRDefault="5561035A" w:rsidP="55610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3BF3510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class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Producto:</w:t>
      </w:r>
    </w:p>
    <w:p w14:paraId="0079631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init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_(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,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codigo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nombre, precio, cantidad):</w:t>
      </w:r>
    </w:p>
    <w:p w14:paraId="4BDA935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self.codigo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codigo</w:t>
      </w:r>
      <w:proofErr w:type="spellEnd"/>
    </w:p>
    <w:p w14:paraId="1B53365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self.nombre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nombre</w:t>
      </w:r>
    </w:p>
    <w:p w14:paraId="62597735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self.precio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precio</w:t>
      </w:r>
    </w:p>
    <w:p w14:paraId="1D3F1BE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self.cantidad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cantidad</w:t>
      </w:r>
    </w:p>
    <w:p w14:paraId="191E12C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31C26BE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detalle(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0AB24514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return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f"Código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 {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self.codigo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} | {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self.nombre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} | Precio: {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self.precio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} | Stock: {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self.cantidad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}"</w:t>
      </w:r>
    </w:p>
    <w:p w14:paraId="7410C0A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1BC46FF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EFC8D9C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class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Orden:</w:t>
      </w:r>
    </w:p>
    <w:p w14:paraId="69D185D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init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_(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numero):</w:t>
      </w:r>
    </w:p>
    <w:p w14:paraId="26097A94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self.numero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numero</w:t>
      </w:r>
    </w:p>
    <w:p w14:paraId="54B04CF1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self.items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{}</w:t>
      </w:r>
    </w:p>
    <w:p w14:paraId="0A8496D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B9B6F0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agregar_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item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,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cantidad):</w:t>
      </w:r>
    </w:p>
    <w:p w14:paraId="3500215C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in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self.items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610CA5E1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self.items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[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] += cantidad</w:t>
      </w:r>
    </w:p>
    <w:p w14:paraId="3D44925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else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0AADDE4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self.items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[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] = cantidad</w:t>
      </w:r>
    </w:p>
    <w:p w14:paraId="4B35341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531D331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mostrar_orden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223D2104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f"\n--- Orden #{self.numero} ---")</w:t>
      </w:r>
    </w:p>
    <w:p w14:paraId="1E286A6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for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, cantidad in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self.items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.items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():</w:t>
      </w:r>
    </w:p>
    <w:p w14:paraId="0F85A92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f"Producto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{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} - Cantidad: {cantidad}")</w:t>
      </w:r>
    </w:p>
    <w:p w14:paraId="15B6696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1F6450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FC3B2C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class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AdministradorInventario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01AE58D5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init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__(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1892A35F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self.catalogo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{}</w:t>
      </w:r>
    </w:p>
    <w:p w14:paraId="4C922BA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self.ordenes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[]</w:t>
      </w:r>
    </w:p>
    <w:p w14:paraId="1EA0D89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self.siguiente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_codigo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1</w:t>
      </w:r>
    </w:p>
    <w:p w14:paraId="1BA1100A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self.siguiente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1</w:t>
      </w:r>
    </w:p>
    <w:p w14:paraId="0CF10F8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6EE4561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agregar_producto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4DE853B5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nombre =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input(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"Nombre del producto: ")</w:t>
      </w:r>
    </w:p>
    <w:p w14:paraId="64E02CC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precio =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float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input("Precio: "))</w:t>
      </w:r>
    </w:p>
    <w:p w14:paraId="0723C3D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cantidad =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int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input("Cantidad disponible: "))</w:t>
      </w:r>
    </w:p>
    <w:p w14:paraId="021BC86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self.catalogo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[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self.siguiente_codigo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] = Producto(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self.siguiente_codigo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nombre, precio, cantidad)</w:t>
      </w:r>
    </w:p>
    <w:p w14:paraId="7EE3AF9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"Producto añadido correctamente.")</w:t>
      </w:r>
    </w:p>
    <w:p w14:paraId="7FD533F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self.siguiente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_codigo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+= 1</w:t>
      </w:r>
    </w:p>
    <w:p w14:paraId="3136728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0D5688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generar_orden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6617228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nueva_orden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Orden(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self.siguiente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2094BD6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self.siguiente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+= 1</w:t>
      </w:r>
    </w:p>
    <w:p w14:paraId="05331E3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while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True:</w:t>
      </w:r>
    </w:p>
    <w:p w14:paraId="151BF3B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try:</w:t>
      </w:r>
    </w:p>
    <w:p w14:paraId="6C624A8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int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input("Código del producto: "))</w:t>
      </w:r>
    </w:p>
    <w:p w14:paraId="11D16DE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cant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int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input("Cantidad: "))</w:t>
      </w:r>
    </w:p>
    <w:p w14:paraId="2A727A4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in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self.catalogo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and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self.catalogo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[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].cantidad &gt;=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cant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04C8FE1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nueva_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orden.agregar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_item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,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cant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2DC7554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self.catalogo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[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prod_id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].cantidad -=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cant</w:t>
      </w:r>
      <w:proofErr w:type="spellEnd"/>
    </w:p>
    <w:p w14:paraId="531E3CE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else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4A1292A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"Stock insuficiente o producto no encontrado.")</w:t>
      </w:r>
    </w:p>
    <w:p w14:paraId="458FECE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except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ValueError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3D7F24A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"Entrada inválida. Intente nuevamente.")</w:t>
      </w:r>
    </w:p>
    <w:p w14:paraId="51AE7F0C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E4CE1C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input(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"¿Agregar otro producto? (s/n): "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).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lower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() != 's':</w:t>
      </w:r>
    </w:p>
    <w:p w14:paraId="567E50C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break</w:t>
      </w:r>
    </w:p>
    <w:p w14:paraId="46EDD90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self.ordenes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.append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nueva_orden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2DACC41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"Orden registrada con éxito.")</w:t>
      </w:r>
    </w:p>
    <w:p w14:paraId="57EC075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4E3668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mostrar_catalogo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72E150E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"\n--- Inventario Disponible ---")</w:t>
      </w:r>
    </w:p>
    <w:p w14:paraId="48E8FA5E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for producto in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self.catalogo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.values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():</w:t>
      </w:r>
    </w:p>
    <w:p w14:paraId="2CD9C33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print(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producto.detalle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())</w:t>
      </w:r>
    </w:p>
    <w:p w14:paraId="3921D68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22F43C4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A47B0C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class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Reportes:</w:t>
      </w:r>
    </w:p>
    <w:p w14:paraId="3B55EF2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init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_(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,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admin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6AC486BA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self.admin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admin</w:t>
      </w:r>
      <w:proofErr w:type="spellEnd"/>
    </w:p>
    <w:p w14:paraId="10718C6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F24F90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ventas_totales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7871792C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f"\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nTotal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de órdenes procesadas: {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len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self.admin.ordenes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)}")</w:t>
      </w:r>
    </w:p>
    <w:p w14:paraId="344276B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74D0E2F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productos_bajo_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stock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proofErr w:type="gramEnd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 limite=5):</w:t>
      </w:r>
    </w:p>
    <w:p w14:paraId="0CA0A03D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"\n--- Productos con Stock Bajo ---")</w:t>
      </w:r>
    </w:p>
    <w:p w14:paraId="092FEAC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for producto in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self.admin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.catalogo.values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():</w:t>
      </w:r>
    </w:p>
    <w:p w14:paraId="0E4D902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producto.cantidad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 xml:space="preserve"> &lt; limite:</w:t>
      </w:r>
    </w:p>
    <w:p w14:paraId="509F2DA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    print(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producto.detalle</w:t>
      </w:r>
      <w:proofErr w:type="spellEnd"/>
      <w:proofErr w:type="gramEnd"/>
      <w:r w:rsidRPr="00CA42D2">
        <w:rPr>
          <w:rFonts w:ascii="Courier New" w:hAnsi="Courier New" w:cs="Courier New"/>
          <w:sz w:val="20"/>
          <w:lang w:val="es-PE"/>
        </w:rPr>
        <w:t>())</w:t>
      </w:r>
    </w:p>
    <w:p w14:paraId="05A786E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06EF5C4F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reporte_completo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self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27B4F70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self.ventas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_totales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</w:t>
      </w:r>
    </w:p>
    <w:p w14:paraId="64748C9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self.productos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_bajo_stock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()</w:t>
      </w:r>
    </w:p>
    <w:p w14:paraId="66429C0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467A4B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3726A57F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def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ejecutar(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):</w:t>
      </w:r>
    </w:p>
    <w:p w14:paraId="60A7C8A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admin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AdministradorInventario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1FC8E45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reportes = Reportes(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admin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78ECB04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B326E81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opciones = {</w:t>
      </w:r>
    </w:p>
    <w:p w14:paraId="48C60A0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"1":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admin.agregar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_producto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</w:t>
      </w:r>
    </w:p>
    <w:p w14:paraId="707B8D1A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"2":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admin.generar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_orden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</w:t>
      </w:r>
    </w:p>
    <w:p w14:paraId="4EE1012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"3":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reportes.ventas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_totales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</w:t>
      </w:r>
    </w:p>
    <w:p w14:paraId="28F50B0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"4":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reportes.productos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_bajo_stock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</w:t>
      </w:r>
    </w:p>
    <w:p w14:paraId="5BB4122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"5":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reportes.reporte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_completo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,</w:t>
      </w:r>
    </w:p>
    <w:p w14:paraId="26297ED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"6":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admin.mostrar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_catalogo</w:t>
      </w:r>
      <w:proofErr w:type="spellEnd"/>
    </w:p>
    <w:p w14:paraId="20F3F70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}</w:t>
      </w:r>
    </w:p>
    <w:p w14:paraId="4A591AEA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576A6C81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while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True:</w:t>
      </w:r>
    </w:p>
    <w:p w14:paraId="28D1877A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lastRenderedPageBreak/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"\n===== MENÚ =====")</w:t>
      </w:r>
    </w:p>
    <w:p w14:paraId="09471B6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"1. Agregar Producto")</w:t>
      </w:r>
    </w:p>
    <w:p w14:paraId="07F30E3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"2. Realizar Orden")</w:t>
      </w:r>
    </w:p>
    <w:p w14:paraId="12753EFB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"3. Ver Reporte de Ventas")</w:t>
      </w:r>
    </w:p>
    <w:p w14:paraId="36FDE55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"4. Productos con Bajo Stock")</w:t>
      </w:r>
    </w:p>
    <w:p w14:paraId="455449B8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"5. Reporte Completo")</w:t>
      </w:r>
    </w:p>
    <w:p w14:paraId="4D9CEF22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"6. Mostrar Inventario")</w:t>
      </w:r>
    </w:p>
    <w:p w14:paraId="188EDCA5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"7. Salir")</w:t>
      </w:r>
    </w:p>
    <w:p w14:paraId="3BB371FF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opcion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input(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"Seleccione una opción: ")</w:t>
      </w:r>
    </w:p>
    <w:p w14:paraId="6E29051F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</w:p>
    <w:p w14:paraId="36B66D06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opcion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== "7":</w:t>
      </w:r>
    </w:p>
    <w:p w14:paraId="0F81554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"Saliendo...")</w:t>
      </w:r>
    </w:p>
    <w:p w14:paraId="6FB12CF4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break</w:t>
      </w:r>
    </w:p>
    <w:p w14:paraId="7B16744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</w:p>
    <w:p w14:paraId="277736A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accion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=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opciones.get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opcion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2377CE47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accion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4631431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spellStart"/>
      <w:proofErr w:type="gramStart"/>
      <w:r w:rsidRPr="00CA42D2">
        <w:rPr>
          <w:rFonts w:ascii="Courier New" w:hAnsi="Courier New" w:cs="Courier New"/>
          <w:sz w:val="20"/>
          <w:lang w:val="es-PE"/>
        </w:rPr>
        <w:t>accion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6AE6FC1A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else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:</w:t>
      </w:r>
    </w:p>
    <w:p w14:paraId="3A62673C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    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print(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"Opción no válida, intente de nuevo.")</w:t>
      </w:r>
    </w:p>
    <w:p w14:paraId="6C1F30F3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03A5D769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0C4597D0" w14:textId="77777777" w:rsidR="00CA42D2" w:rsidRPr="00CA42D2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proofErr w:type="spellStart"/>
      <w:r w:rsidRPr="00CA42D2">
        <w:rPr>
          <w:rFonts w:ascii="Courier New" w:hAnsi="Courier New" w:cs="Courier New"/>
          <w:sz w:val="20"/>
          <w:lang w:val="es-PE"/>
        </w:rPr>
        <w:t>if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 xml:space="preserve"> 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name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__ == "__</w:t>
      </w:r>
      <w:proofErr w:type="spellStart"/>
      <w:r w:rsidRPr="00CA42D2">
        <w:rPr>
          <w:rFonts w:ascii="Courier New" w:hAnsi="Courier New" w:cs="Courier New"/>
          <w:sz w:val="20"/>
          <w:lang w:val="es-PE"/>
        </w:rPr>
        <w:t>main</w:t>
      </w:r>
      <w:proofErr w:type="spellEnd"/>
      <w:r w:rsidRPr="00CA42D2">
        <w:rPr>
          <w:rFonts w:ascii="Courier New" w:hAnsi="Courier New" w:cs="Courier New"/>
          <w:sz w:val="20"/>
          <w:lang w:val="es-PE"/>
        </w:rPr>
        <w:t>__":</w:t>
      </w:r>
    </w:p>
    <w:p w14:paraId="7CE5A0D6" w14:textId="64DDB0AC" w:rsidR="5561035A" w:rsidRDefault="00CA42D2" w:rsidP="00CA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  <w:r w:rsidRPr="00CA42D2">
        <w:rPr>
          <w:rFonts w:ascii="Courier New" w:hAnsi="Courier New" w:cs="Courier New"/>
          <w:sz w:val="20"/>
          <w:lang w:val="es-PE"/>
        </w:rPr>
        <w:t xml:space="preserve">    </w:t>
      </w:r>
      <w:proofErr w:type="gramStart"/>
      <w:r w:rsidRPr="00CA42D2">
        <w:rPr>
          <w:rFonts w:ascii="Courier New" w:hAnsi="Courier New" w:cs="Courier New"/>
          <w:sz w:val="20"/>
          <w:lang w:val="es-PE"/>
        </w:rPr>
        <w:t>ejecutar(</w:t>
      </w:r>
      <w:proofErr w:type="gramEnd"/>
      <w:r w:rsidRPr="00CA42D2">
        <w:rPr>
          <w:rFonts w:ascii="Courier New" w:hAnsi="Courier New" w:cs="Courier New"/>
          <w:sz w:val="20"/>
          <w:lang w:val="es-PE"/>
        </w:rPr>
        <w:t>)</w:t>
      </w:r>
    </w:p>
    <w:p w14:paraId="212EABB6" w14:textId="77777777" w:rsidR="5561035A" w:rsidRDefault="5561035A" w:rsidP="55610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C8DC97C" w14:textId="77777777" w:rsidR="5561035A" w:rsidRDefault="5561035A" w:rsidP="55610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3C378834" w14:textId="77777777" w:rsidR="5561035A" w:rsidRDefault="5561035A" w:rsidP="55610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83D6EEE" w14:textId="49F1BD83" w:rsidR="5561035A" w:rsidRDefault="5561035A" w:rsidP="5561035A">
      <w:pPr>
        <w:rPr>
          <w:lang w:val="es-PE"/>
        </w:rPr>
      </w:pPr>
    </w:p>
    <w:p w14:paraId="5AF5E90B" w14:textId="77777777" w:rsidR="00BE7E4F" w:rsidRDefault="00601EE4" w:rsidP="00471A17">
      <w:pPr>
        <w:pStyle w:val="Ttulo1"/>
        <w:rPr>
          <w:lang w:val="es-PE"/>
        </w:rPr>
      </w:pPr>
      <w:bookmarkStart w:id="13" w:name="_Toc193195679"/>
      <w:bookmarkStart w:id="14" w:name="_Toc345363973"/>
      <w:r>
        <w:rPr>
          <w:lang w:val="es-PE"/>
        </w:rPr>
        <w:t>CONCLUSIONES DE LA PRÁCTICA:</w:t>
      </w:r>
      <w:bookmarkEnd w:id="13"/>
    </w:p>
    <w:p w14:paraId="4A22DA8A" w14:textId="27372C8D" w:rsidR="004900F5" w:rsidRPr="004900F5" w:rsidRDefault="00CA42D2" w:rsidP="004900F5">
      <w:pPr>
        <w:pStyle w:val="Prrafodelista"/>
        <w:numPr>
          <w:ilvl w:val="0"/>
          <w:numId w:val="36"/>
        </w:numPr>
        <w:rPr>
          <w:b/>
          <w:sz w:val="24"/>
          <w:szCs w:val="24"/>
          <w:lang w:val="es-PE"/>
        </w:rPr>
      </w:pPr>
      <w:r w:rsidRPr="004900F5">
        <w:rPr>
          <w:sz w:val="24"/>
          <w:szCs w:val="24"/>
          <w:lang w:val="es-PE"/>
        </w:rPr>
        <w:t>La transición de programación estructurada a POO facilita la escalabilidad y mantenimiento del código.</w:t>
      </w:r>
    </w:p>
    <w:p w14:paraId="0485F07B" w14:textId="04ABD8ED" w:rsidR="004900F5" w:rsidRPr="004900F5" w:rsidRDefault="00CA42D2" w:rsidP="004900F5">
      <w:pPr>
        <w:pStyle w:val="Prrafodelista"/>
        <w:numPr>
          <w:ilvl w:val="0"/>
          <w:numId w:val="36"/>
        </w:numPr>
        <w:rPr>
          <w:b/>
          <w:sz w:val="24"/>
          <w:szCs w:val="24"/>
          <w:lang w:val="es-PE"/>
        </w:rPr>
      </w:pPr>
      <w:r w:rsidRPr="004900F5">
        <w:rPr>
          <w:sz w:val="24"/>
          <w:szCs w:val="24"/>
          <w:lang w:val="es-PE"/>
        </w:rPr>
        <w:t>La encapsulación y modularidad mejoran la organización y reusabilidad del sistema.</w:t>
      </w:r>
    </w:p>
    <w:p w14:paraId="5FB1DB4C" w14:textId="49EDC56A" w:rsidR="00CA42D2" w:rsidRPr="004900F5" w:rsidRDefault="00CA42D2" w:rsidP="004900F5">
      <w:pPr>
        <w:pStyle w:val="Prrafodelista"/>
        <w:numPr>
          <w:ilvl w:val="0"/>
          <w:numId w:val="36"/>
        </w:numPr>
        <w:rPr>
          <w:sz w:val="24"/>
          <w:szCs w:val="24"/>
          <w:lang w:val="es-PE"/>
        </w:rPr>
      </w:pPr>
      <w:r w:rsidRPr="004900F5">
        <w:rPr>
          <w:sz w:val="24"/>
          <w:szCs w:val="24"/>
          <w:lang w:val="es-PE"/>
        </w:rPr>
        <w:t>La gestión del inventario mediante clases permite un mejor control de productos y pedidos.</w:t>
      </w:r>
    </w:p>
    <w:p w14:paraId="67BB5A22" w14:textId="77777777" w:rsidR="004900F5" w:rsidRPr="004900F5" w:rsidRDefault="00CA42D2" w:rsidP="004900F5">
      <w:pPr>
        <w:pStyle w:val="Prrafodelista"/>
        <w:numPr>
          <w:ilvl w:val="0"/>
          <w:numId w:val="36"/>
        </w:numPr>
        <w:rPr>
          <w:lang w:val="es-PE"/>
        </w:rPr>
      </w:pPr>
      <w:r w:rsidRPr="004900F5">
        <w:rPr>
          <w:sz w:val="24"/>
          <w:szCs w:val="24"/>
          <w:lang w:val="es-PE"/>
        </w:rPr>
        <w:t>Los reportes automáticos brindan información clave para la toma de decisiones</w:t>
      </w:r>
      <w:r w:rsidRPr="004900F5">
        <w:rPr>
          <w:lang w:val="es-PE"/>
        </w:rPr>
        <w:t>.</w:t>
      </w:r>
    </w:p>
    <w:p w14:paraId="153C0846" w14:textId="63CDC2E9" w:rsidR="00B022E5" w:rsidRDefault="00B022E5" w:rsidP="00CA42D2">
      <w:pPr>
        <w:pStyle w:val="Ttulo1"/>
        <w:rPr>
          <w:lang w:val="es-PE"/>
        </w:rPr>
      </w:pPr>
      <w:bookmarkStart w:id="15" w:name="_Toc193195680"/>
      <w:r>
        <w:rPr>
          <w:lang w:val="es-PE"/>
        </w:rPr>
        <w:t>CUESTIONARIO</w:t>
      </w:r>
      <w:bookmarkEnd w:id="15"/>
      <w:r>
        <w:rPr>
          <w:lang w:val="es-PE"/>
        </w:rPr>
        <w:t xml:space="preserve"> </w:t>
      </w:r>
    </w:p>
    <w:p w14:paraId="4F4239E6" w14:textId="4009A066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bookmarkStart w:id="16" w:name="_Toc193195681"/>
      <w:bookmarkEnd w:id="14"/>
      <w:r w:rsidRPr="003574A1">
        <w:rPr>
          <w:sz w:val="24"/>
          <w:szCs w:val="24"/>
          <w:lang w:val="es-PE"/>
        </w:rPr>
        <w:t>¿Qué es un paradigma de programación?</w:t>
      </w:r>
    </w:p>
    <w:p w14:paraId="4A034EBB" w14:textId="02F5CA40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Un paradigma de programación es un enfoque que define la forma en que se estructura y organiza el código. Determina cómo los programas deben ser diseñados y escritos, basándose en principios y reglas específicas </w:t>
      </w:r>
      <w:r w:rsidRPr="003574A1">
        <w:rPr>
          <w:rFonts w:eastAsia="MS Mincho"/>
          <w:sz w:val="24"/>
          <w:szCs w:val="24"/>
          <w:lang w:val="es-PE"/>
        </w:rPr>
        <w:t>【</w:t>
      </w:r>
      <w:proofErr w:type="spellStart"/>
      <w:r w:rsidRPr="003574A1">
        <w:rPr>
          <w:sz w:val="24"/>
          <w:szCs w:val="24"/>
          <w:lang w:val="es-PE"/>
        </w:rPr>
        <w:t>Horstmann</w:t>
      </w:r>
      <w:proofErr w:type="spellEnd"/>
      <w:r w:rsidRPr="003574A1">
        <w:rPr>
          <w:sz w:val="24"/>
          <w:szCs w:val="24"/>
          <w:lang w:val="es-PE"/>
        </w:rPr>
        <w:t>, 2019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2A5CB1BF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3AB41ED2" w14:textId="5290C4B6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¿Cuáles son los principales paradigmas de programación que existen?</w:t>
      </w:r>
    </w:p>
    <w:p w14:paraId="117B16BE" w14:textId="77777777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Los paradigmas principales son:</w:t>
      </w:r>
    </w:p>
    <w:p w14:paraId="3A242F25" w14:textId="77777777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</w:p>
    <w:p w14:paraId="19317A28" w14:textId="77777777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Programación imperativa: Se basa en instrucciones secuenciales que modifican el estado del programa.</w:t>
      </w:r>
    </w:p>
    <w:p w14:paraId="1A281099" w14:textId="77777777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Programación estructurada: Usa funciones y estructuras de control de flujo como </w:t>
      </w:r>
      <w:proofErr w:type="spellStart"/>
      <w:r w:rsidRPr="003574A1">
        <w:rPr>
          <w:sz w:val="24"/>
          <w:szCs w:val="24"/>
          <w:lang w:val="es-PE"/>
        </w:rPr>
        <w:t>if</w:t>
      </w:r>
      <w:proofErr w:type="spellEnd"/>
      <w:r w:rsidRPr="003574A1">
        <w:rPr>
          <w:sz w:val="24"/>
          <w:szCs w:val="24"/>
          <w:lang w:val="es-PE"/>
        </w:rPr>
        <w:t xml:space="preserve">, </w:t>
      </w:r>
      <w:proofErr w:type="spellStart"/>
      <w:r w:rsidRPr="003574A1">
        <w:rPr>
          <w:sz w:val="24"/>
          <w:szCs w:val="24"/>
          <w:lang w:val="es-PE"/>
        </w:rPr>
        <w:t>while</w:t>
      </w:r>
      <w:proofErr w:type="spellEnd"/>
      <w:r w:rsidRPr="003574A1">
        <w:rPr>
          <w:sz w:val="24"/>
          <w:szCs w:val="24"/>
          <w:lang w:val="es-PE"/>
        </w:rPr>
        <w:t xml:space="preserve"> y for.</w:t>
      </w:r>
    </w:p>
    <w:p w14:paraId="0E117CAD" w14:textId="77777777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Programación orientada a objetos (POO): Organiza el código en clases y objetos.</w:t>
      </w:r>
    </w:p>
    <w:p w14:paraId="4FE8AA13" w14:textId="77777777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Programación funcional: Usa funciones puras y evita el estado mutable.</w:t>
      </w:r>
    </w:p>
    <w:p w14:paraId="7A6367C4" w14:textId="411BC494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lastRenderedPageBreak/>
        <w:t xml:space="preserve">Programación lógica: Se basa en reglas y hechos para resolver problemas </w:t>
      </w:r>
      <w:r w:rsidRPr="003574A1">
        <w:rPr>
          <w:rFonts w:eastAsia="MS Mincho"/>
          <w:sz w:val="24"/>
          <w:szCs w:val="24"/>
          <w:lang w:val="es-PE"/>
        </w:rPr>
        <w:t>【</w:t>
      </w:r>
      <w:r w:rsidRPr="003574A1">
        <w:rPr>
          <w:sz w:val="24"/>
          <w:szCs w:val="24"/>
          <w:lang w:val="es-PE"/>
        </w:rPr>
        <w:t xml:space="preserve">Python Software </w:t>
      </w:r>
      <w:proofErr w:type="spellStart"/>
      <w:r w:rsidRPr="003574A1">
        <w:rPr>
          <w:sz w:val="24"/>
          <w:szCs w:val="24"/>
          <w:lang w:val="es-PE"/>
        </w:rPr>
        <w:t>Foundation</w:t>
      </w:r>
      <w:proofErr w:type="spellEnd"/>
      <w:r w:rsidRPr="003574A1">
        <w:rPr>
          <w:sz w:val="24"/>
          <w:szCs w:val="24"/>
          <w:lang w:val="es-PE"/>
        </w:rPr>
        <w:t>, 2024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61514A97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2B0F3834" w14:textId="2FA52664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¿En qué se enfoca la programación estructurada?</w:t>
      </w:r>
    </w:p>
    <w:p w14:paraId="35D10B24" w14:textId="06A7611E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Se enfoca en mejorar la legibilidad del código mediante el uso de estructuras de control bien definidas, como secuencias, decisiones y repeticiones. Evita el uso del </w:t>
      </w:r>
      <w:proofErr w:type="spellStart"/>
      <w:r w:rsidRPr="003574A1">
        <w:rPr>
          <w:sz w:val="24"/>
          <w:szCs w:val="24"/>
          <w:lang w:val="es-PE"/>
        </w:rPr>
        <w:t>goto</w:t>
      </w:r>
      <w:proofErr w:type="spellEnd"/>
      <w:r w:rsidRPr="003574A1">
        <w:rPr>
          <w:sz w:val="24"/>
          <w:szCs w:val="24"/>
          <w:lang w:val="es-PE"/>
        </w:rPr>
        <w:t xml:space="preserve"> y fomenta </w:t>
      </w:r>
      <w:proofErr w:type="gramStart"/>
      <w:r w:rsidRPr="003574A1">
        <w:rPr>
          <w:sz w:val="24"/>
          <w:szCs w:val="24"/>
          <w:lang w:val="es-PE"/>
        </w:rPr>
        <w:t>la modularidad</w:t>
      </w:r>
      <w:proofErr w:type="gramEnd"/>
      <w:r w:rsidRPr="003574A1">
        <w:rPr>
          <w:sz w:val="24"/>
          <w:szCs w:val="24"/>
          <w:lang w:val="es-PE"/>
        </w:rPr>
        <w:t xml:space="preserve"> mediante funciones </w:t>
      </w:r>
      <w:r w:rsidRPr="003574A1">
        <w:rPr>
          <w:rFonts w:eastAsia="MS Mincho"/>
          <w:sz w:val="24"/>
          <w:szCs w:val="24"/>
          <w:lang w:val="es-PE"/>
        </w:rPr>
        <w:t>【</w:t>
      </w:r>
      <w:proofErr w:type="spellStart"/>
      <w:r w:rsidRPr="003574A1">
        <w:rPr>
          <w:sz w:val="24"/>
          <w:szCs w:val="24"/>
          <w:lang w:val="es-PE"/>
        </w:rPr>
        <w:t>Horstmann</w:t>
      </w:r>
      <w:proofErr w:type="spellEnd"/>
      <w:r w:rsidRPr="003574A1">
        <w:rPr>
          <w:sz w:val="24"/>
          <w:szCs w:val="24"/>
          <w:lang w:val="es-PE"/>
        </w:rPr>
        <w:t>, 2019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5E4582B4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01EBFB89" w14:textId="646EB2C9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son las estructuras de datos en la programación estructurada?</w:t>
      </w:r>
    </w:p>
    <w:p w14:paraId="6A3A94E3" w14:textId="2BB4262F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Son formatos organizados para almacenar y manipular datos de manera eficiente. Ejemplos incluyen arreglos, listas enlazadas, pilas, colas y árboles </w:t>
      </w:r>
      <w:r w:rsidRPr="003574A1">
        <w:rPr>
          <w:rFonts w:eastAsia="MS Mincho"/>
          <w:sz w:val="24"/>
          <w:szCs w:val="24"/>
          <w:lang w:val="es-PE"/>
        </w:rPr>
        <w:t>【</w:t>
      </w:r>
      <w:r w:rsidRPr="003574A1">
        <w:rPr>
          <w:sz w:val="24"/>
          <w:szCs w:val="24"/>
          <w:lang w:val="es-PE"/>
        </w:rPr>
        <w:t xml:space="preserve">Python Software </w:t>
      </w:r>
      <w:proofErr w:type="spellStart"/>
      <w:r w:rsidRPr="003574A1">
        <w:rPr>
          <w:sz w:val="24"/>
          <w:szCs w:val="24"/>
          <w:lang w:val="es-PE"/>
        </w:rPr>
        <w:t>Foundation</w:t>
      </w:r>
      <w:proofErr w:type="spellEnd"/>
      <w:r w:rsidRPr="003574A1">
        <w:rPr>
          <w:sz w:val="24"/>
          <w:szCs w:val="24"/>
          <w:lang w:val="es-PE"/>
        </w:rPr>
        <w:t>, 2024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3929970A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551D65AC" w14:textId="799F0049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¿En qué se enfoca la programación orientada a objetos?</w:t>
      </w:r>
    </w:p>
    <w:p w14:paraId="3F82024C" w14:textId="0B943CCB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En encapsular datos y comportamientos dentro de objetos que interactúan entre sí. Promueve la reutilización del código mediante la herencia y mejora la organización a través de clases </w:t>
      </w:r>
      <w:r w:rsidRPr="003574A1">
        <w:rPr>
          <w:rFonts w:eastAsia="MS Mincho"/>
          <w:sz w:val="24"/>
          <w:szCs w:val="24"/>
          <w:lang w:val="es-PE"/>
        </w:rPr>
        <w:t>【</w:t>
      </w:r>
      <w:proofErr w:type="spellStart"/>
      <w:r w:rsidRPr="003574A1">
        <w:rPr>
          <w:sz w:val="24"/>
          <w:szCs w:val="24"/>
          <w:lang w:val="es-PE"/>
        </w:rPr>
        <w:t>Horstmann</w:t>
      </w:r>
      <w:proofErr w:type="spellEnd"/>
      <w:r w:rsidRPr="003574A1">
        <w:rPr>
          <w:sz w:val="24"/>
          <w:szCs w:val="24"/>
          <w:lang w:val="es-PE"/>
        </w:rPr>
        <w:t>, 2019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50ECE946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63D26C73" w14:textId="0812A9DD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una clase en la programación orientada a objetos?</w:t>
      </w:r>
    </w:p>
    <w:p w14:paraId="7E727580" w14:textId="2BBDFEBE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Es una plantilla que define los atributos y métodos de un conjunto de objetos similares. Actúa como un modelo a partir del cual se crean instancias </w:t>
      </w:r>
      <w:r w:rsidRPr="003574A1">
        <w:rPr>
          <w:rFonts w:eastAsia="MS Mincho"/>
          <w:sz w:val="24"/>
          <w:szCs w:val="24"/>
          <w:lang w:val="es-PE"/>
        </w:rPr>
        <w:t>【</w:t>
      </w:r>
      <w:r w:rsidRPr="003574A1">
        <w:rPr>
          <w:sz w:val="24"/>
          <w:szCs w:val="24"/>
          <w:lang w:val="es-PE"/>
        </w:rPr>
        <w:t xml:space="preserve">Python Software </w:t>
      </w:r>
      <w:proofErr w:type="spellStart"/>
      <w:r w:rsidRPr="003574A1">
        <w:rPr>
          <w:sz w:val="24"/>
          <w:szCs w:val="24"/>
          <w:lang w:val="es-PE"/>
        </w:rPr>
        <w:t>Foundation</w:t>
      </w:r>
      <w:proofErr w:type="spellEnd"/>
      <w:r w:rsidRPr="003574A1">
        <w:rPr>
          <w:sz w:val="24"/>
          <w:szCs w:val="24"/>
          <w:lang w:val="es-PE"/>
        </w:rPr>
        <w:t>, 2024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32E29079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1B4346D9" w14:textId="6D789320" w:rsidR="00A7601A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un objeto en la programación orientada a objetos?</w:t>
      </w:r>
    </w:p>
    <w:p w14:paraId="621F7FD9" w14:textId="38CD3671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Es una instancia de una clase que tiene atributos específicos y puede ejecutar métodos definidos en su clase </w:t>
      </w:r>
      <w:r w:rsidRPr="003574A1">
        <w:rPr>
          <w:rFonts w:eastAsia="MS Mincho"/>
          <w:sz w:val="24"/>
          <w:szCs w:val="24"/>
          <w:lang w:val="es-PE"/>
        </w:rPr>
        <w:t>【</w:t>
      </w:r>
      <w:proofErr w:type="spellStart"/>
      <w:r w:rsidRPr="003574A1">
        <w:rPr>
          <w:sz w:val="24"/>
          <w:szCs w:val="24"/>
          <w:lang w:val="es-PE"/>
        </w:rPr>
        <w:t>Horstmann</w:t>
      </w:r>
      <w:proofErr w:type="spellEnd"/>
      <w:r w:rsidRPr="003574A1">
        <w:rPr>
          <w:sz w:val="24"/>
          <w:szCs w:val="24"/>
          <w:lang w:val="es-PE"/>
        </w:rPr>
        <w:t>, 2019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33AE67A4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3AF1E2C2" w14:textId="63DD6002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¿Cuál es la diferencia entre una clase y un objeto?</w:t>
      </w:r>
    </w:p>
    <w:p w14:paraId="76B04894" w14:textId="44CAC935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Una clase es un modelo o plantilla, mientras que un objeto es una instancia concreta de esa clase con valores específicos en sus atributos </w:t>
      </w:r>
      <w:r w:rsidRPr="003574A1">
        <w:rPr>
          <w:rFonts w:eastAsia="MS Mincho"/>
          <w:sz w:val="24"/>
          <w:szCs w:val="24"/>
          <w:lang w:val="es-PE"/>
        </w:rPr>
        <w:t>【</w:t>
      </w:r>
      <w:r w:rsidRPr="003574A1">
        <w:rPr>
          <w:sz w:val="24"/>
          <w:szCs w:val="24"/>
          <w:lang w:val="es-PE"/>
        </w:rPr>
        <w:t xml:space="preserve">Python Software </w:t>
      </w:r>
      <w:proofErr w:type="spellStart"/>
      <w:r w:rsidRPr="003574A1">
        <w:rPr>
          <w:sz w:val="24"/>
          <w:szCs w:val="24"/>
          <w:lang w:val="es-PE"/>
        </w:rPr>
        <w:t>Foundation</w:t>
      </w:r>
      <w:proofErr w:type="spellEnd"/>
      <w:r w:rsidRPr="003574A1">
        <w:rPr>
          <w:sz w:val="24"/>
          <w:szCs w:val="24"/>
          <w:lang w:val="es-PE"/>
        </w:rPr>
        <w:t>, 2024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3295CCCC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6C95100E" w14:textId="4B1CDC34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la herencia en la programación orientada a objetos?</w:t>
      </w:r>
    </w:p>
    <w:p w14:paraId="0DD1F7D2" w14:textId="37DE8015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Es un mecanismo que permite que una clase (subclase) adquiera atributos y métodos de otra clase (superclase). Facilita la reutilización del código y la especialización </w:t>
      </w:r>
      <w:r w:rsidRPr="003574A1">
        <w:rPr>
          <w:rFonts w:eastAsia="MS Mincho"/>
          <w:sz w:val="24"/>
          <w:szCs w:val="24"/>
          <w:lang w:val="es-PE"/>
        </w:rPr>
        <w:t>【</w:t>
      </w:r>
      <w:proofErr w:type="spellStart"/>
      <w:r w:rsidRPr="003574A1">
        <w:rPr>
          <w:sz w:val="24"/>
          <w:szCs w:val="24"/>
          <w:lang w:val="es-PE"/>
        </w:rPr>
        <w:t>Horstmann</w:t>
      </w:r>
      <w:proofErr w:type="spellEnd"/>
      <w:r w:rsidRPr="003574A1">
        <w:rPr>
          <w:sz w:val="24"/>
          <w:szCs w:val="24"/>
          <w:lang w:val="es-PE"/>
        </w:rPr>
        <w:t>, 2019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6DE47487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2D95D249" w14:textId="7FBE1DEF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el encapsulamiento en la programación orientada a objetos?</w:t>
      </w:r>
    </w:p>
    <w:p w14:paraId="7A96A17C" w14:textId="70574325" w:rsidR="00A7601A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 xml:space="preserve">Es el principio que restringe el acceso a los atributos y métodos internos de un objeto, exponiendo solo lo necesario a través de interfaces públicas </w:t>
      </w:r>
      <w:r w:rsidRPr="003574A1">
        <w:rPr>
          <w:rFonts w:eastAsia="MS Mincho"/>
          <w:sz w:val="24"/>
          <w:szCs w:val="24"/>
          <w:lang w:val="es-PE"/>
        </w:rPr>
        <w:t>【</w:t>
      </w:r>
      <w:r w:rsidRPr="003574A1">
        <w:rPr>
          <w:sz w:val="24"/>
          <w:szCs w:val="24"/>
          <w:lang w:val="es-PE"/>
        </w:rPr>
        <w:t xml:space="preserve">Python Software </w:t>
      </w:r>
      <w:proofErr w:type="spellStart"/>
      <w:r w:rsidRPr="003574A1">
        <w:rPr>
          <w:sz w:val="24"/>
          <w:szCs w:val="24"/>
          <w:lang w:val="es-PE"/>
        </w:rPr>
        <w:t>Foundation</w:t>
      </w:r>
      <w:proofErr w:type="spellEnd"/>
      <w:r w:rsidRPr="003574A1">
        <w:rPr>
          <w:sz w:val="24"/>
          <w:szCs w:val="24"/>
          <w:lang w:val="es-PE"/>
        </w:rPr>
        <w:t>, 2024</w:t>
      </w:r>
      <w:r w:rsidRPr="003574A1">
        <w:rPr>
          <w:rFonts w:eastAsia="MS Mincho"/>
          <w:sz w:val="24"/>
          <w:szCs w:val="24"/>
          <w:lang w:val="es-PE"/>
        </w:rPr>
        <w:t>】</w:t>
      </w:r>
      <w:r w:rsidRPr="003574A1">
        <w:rPr>
          <w:sz w:val="24"/>
          <w:szCs w:val="24"/>
          <w:lang w:val="es-PE"/>
        </w:rPr>
        <w:t>.</w:t>
      </w:r>
    </w:p>
    <w:p w14:paraId="5EB7D60E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67B11541" w14:textId="2E2E1652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el polimorfismo en la programación orientada a objetos?</w:t>
      </w:r>
    </w:p>
    <w:p w14:paraId="5C4A6C6A" w14:textId="4D9BBB6A" w:rsidR="00A7601A" w:rsidRDefault="00A7601A" w:rsidP="00A7601A">
      <w:pPr>
        <w:pStyle w:val="Prrafodelista"/>
        <w:rPr>
          <w:sz w:val="24"/>
          <w:szCs w:val="24"/>
        </w:rPr>
      </w:pPr>
      <w:r w:rsidRPr="003574A1">
        <w:rPr>
          <w:sz w:val="24"/>
          <w:szCs w:val="24"/>
        </w:rPr>
        <w:t xml:space="preserve">Es la </w:t>
      </w:r>
      <w:proofErr w:type="spellStart"/>
      <w:r w:rsidRPr="003574A1">
        <w:rPr>
          <w:sz w:val="24"/>
          <w:szCs w:val="24"/>
        </w:rPr>
        <w:t>capacidad</w:t>
      </w:r>
      <w:proofErr w:type="spellEnd"/>
      <w:r w:rsidRPr="003574A1">
        <w:rPr>
          <w:sz w:val="24"/>
          <w:szCs w:val="24"/>
        </w:rPr>
        <w:t xml:space="preserve"> de un </w:t>
      </w:r>
      <w:proofErr w:type="spellStart"/>
      <w:r w:rsidRPr="003574A1">
        <w:rPr>
          <w:sz w:val="24"/>
          <w:szCs w:val="24"/>
        </w:rPr>
        <w:t>objeto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comportarse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diferentes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maneras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según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contexto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que se use. Se </w:t>
      </w:r>
      <w:proofErr w:type="spellStart"/>
      <w:r w:rsidRPr="003574A1">
        <w:rPr>
          <w:sz w:val="24"/>
          <w:szCs w:val="24"/>
        </w:rPr>
        <w:t>logra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mediante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sobrecarga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métodos</w:t>
      </w:r>
      <w:proofErr w:type="spellEnd"/>
      <w:r w:rsidRPr="003574A1">
        <w:rPr>
          <w:sz w:val="24"/>
          <w:szCs w:val="24"/>
        </w:rPr>
        <w:t xml:space="preserve"> y </w:t>
      </w:r>
      <w:proofErr w:type="spellStart"/>
      <w:r w:rsidRPr="003574A1">
        <w:rPr>
          <w:sz w:val="24"/>
          <w:szCs w:val="24"/>
        </w:rPr>
        <w:t>herencia</w:t>
      </w:r>
      <w:proofErr w:type="spellEnd"/>
      <w:r w:rsidRPr="003574A1">
        <w:rPr>
          <w:sz w:val="24"/>
          <w:szCs w:val="24"/>
        </w:rPr>
        <w:t xml:space="preserve">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Horstmann, 2019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6A71B3A9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23D66BCC" w14:textId="06270AAB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¿Cómo se pueden definir métodos y propiedades en una clase en la programación orientada a</w:t>
      </w:r>
      <w:r w:rsidR="00A7601A" w:rsidRPr="003574A1">
        <w:rPr>
          <w:sz w:val="24"/>
          <w:szCs w:val="24"/>
          <w:lang w:val="es-PE"/>
        </w:rPr>
        <w:t xml:space="preserve"> </w:t>
      </w:r>
      <w:r w:rsidRPr="003574A1">
        <w:rPr>
          <w:sz w:val="24"/>
          <w:szCs w:val="24"/>
          <w:lang w:val="es-PE"/>
        </w:rPr>
        <w:t>objetos?</w:t>
      </w:r>
    </w:p>
    <w:p w14:paraId="7F4B4871" w14:textId="270658A7" w:rsidR="00A7601A" w:rsidRDefault="00A7601A" w:rsidP="00A7601A">
      <w:pPr>
        <w:pStyle w:val="Prrafodelista"/>
        <w:rPr>
          <w:sz w:val="24"/>
          <w:szCs w:val="24"/>
        </w:rPr>
      </w:pPr>
      <w:r w:rsidRPr="003574A1">
        <w:rPr>
          <w:sz w:val="24"/>
          <w:szCs w:val="24"/>
        </w:rPr>
        <w:lastRenderedPageBreak/>
        <w:t xml:space="preserve">Se </w:t>
      </w:r>
      <w:proofErr w:type="spellStart"/>
      <w:r w:rsidRPr="003574A1">
        <w:rPr>
          <w:sz w:val="24"/>
          <w:szCs w:val="24"/>
        </w:rPr>
        <w:t>definen</w:t>
      </w:r>
      <w:proofErr w:type="spellEnd"/>
      <w:r w:rsidRPr="003574A1">
        <w:rPr>
          <w:sz w:val="24"/>
          <w:szCs w:val="24"/>
        </w:rPr>
        <w:t xml:space="preserve"> dentro de una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utilizando</w:t>
      </w:r>
      <w:proofErr w:type="spellEnd"/>
      <w:r w:rsidRPr="003574A1">
        <w:rPr>
          <w:sz w:val="24"/>
          <w:szCs w:val="24"/>
        </w:rPr>
        <w:t xml:space="preserve"> palabras clave </w:t>
      </w:r>
      <w:proofErr w:type="spellStart"/>
      <w:r w:rsidRPr="003574A1">
        <w:rPr>
          <w:sz w:val="24"/>
          <w:szCs w:val="24"/>
        </w:rPr>
        <w:t>como</w:t>
      </w:r>
      <w:proofErr w:type="spellEnd"/>
      <w:r w:rsidRPr="003574A1">
        <w:rPr>
          <w:sz w:val="24"/>
          <w:szCs w:val="24"/>
        </w:rPr>
        <w:t xml:space="preserve"> </w:t>
      </w:r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def</w:t>
      </w:r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Python, </w:t>
      </w:r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public</w:t>
      </w:r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Java o </w:t>
      </w:r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void</w:t>
      </w:r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C++. Un </w:t>
      </w:r>
      <w:proofErr w:type="spellStart"/>
      <w:r w:rsidRPr="003574A1">
        <w:rPr>
          <w:sz w:val="24"/>
          <w:szCs w:val="24"/>
        </w:rPr>
        <w:t>método</w:t>
      </w:r>
      <w:proofErr w:type="spellEnd"/>
      <w:r w:rsidRPr="003574A1">
        <w:rPr>
          <w:sz w:val="24"/>
          <w:szCs w:val="24"/>
        </w:rPr>
        <w:t xml:space="preserve"> es una </w:t>
      </w:r>
      <w:proofErr w:type="spellStart"/>
      <w:r w:rsidRPr="003574A1">
        <w:rPr>
          <w:sz w:val="24"/>
          <w:szCs w:val="24"/>
        </w:rPr>
        <w:t>función</w:t>
      </w:r>
      <w:proofErr w:type="spellEnd"/>
      <w:r w:rsidRPr="003574A1">
        <w:rPr>
          <w:sz w:val="24"/>
          <w:szCs w:val="24"/>
        </w:rPr>
        <w:t xml:space="preserve"> dentro de una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, y las </w:t>
      </w:r>
      <w:proofErr w:type="spellStart"/>
      <w:r w:rsidRPr="003574A1">
        <w:rPr>
          <w:sz w:val="24"/>
          <w:szCs w:val="24"/>
        </w:rPr>
        <w:t>propiedades</w:t>
      </w:r>
      <w:proofErr w:type="spellEnd"/>
      <w:r w:rsidRPr="003574A1">
        <w:rPr>
          <w:sz w:val="24"/>
          <w:szCs w:val="24"/>
        </w:rPr>
        <w:t xml:space="preserve"> son variables de la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Python Software Foundation, 2024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3983B49E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73F243D4" w14:textId="3AE69427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el constructor de una clase en la programación orientada a objetos?</w:t>
      </w:r>
    </w:p>
    <w:p w14:paraId="5C8D7C4E" w14:textId="2409660B" w:rsidR="00A7601A" w:rsidRPr="003574A1" w:rsidRDefault="00A7601A" w:rsidP="00A7601A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</w:rPr>
        <w:t xml:space="preserve">Es un </w:t>
      </w:r>
      <w:proofErr w:type="spellStart"/>
      <w:r w:rsidRPr="003574A1">
        <w:rPr>
          <w:sz w:val="24"/>
          <w:szCs w:val="24"/>
        </w:rPr>
        <w:t>método</w:t>
      </w:r>
      <w:proofErr w:type="spellEnd"/>
      <w:r w:rsidRPr="003574A1">
        <w:rPr>
          <w:sz w:val="24"/>
          <w:szCs w:val="24"/>
        </w:rPr>
        <w:t xml:space="preserve"> especial que se </w:t>
      </w:r>
      <w:proofErr w:type="spellStart"/>
      <w:r w:rsidRPr="003574A1">
        <w:rPr>
          <w:sz w:val="24"/>
          <w:szCs w:val="24"/>
        </w:rPr>
        <w:t>ejecuta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automáticamente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cuando</w:t>
      </w:r>
      <w:proofErr w:type="spellEnd"/>
      <w:r w:rsidRPr="003574A1">
        <w:rPr>
          <w:sz w:val="24"/>
          <w:szCs w:val="24"/>
        </w:rPr>
        <w:t xml:space="preserve"> se </w:t>
      </w:r>
      <w:proofErr w:type="spellStart"/>
      <w:r w:rsidRPr="003574A1">
        <w:rPr>
          <w:sz w:val="24"/>
          <w:szCs w:val="24"/>
        </w:rPr>
        <w:t>crea</w:t>
      </w:r>
      <w:proofErr w:type="spellEnd"/>
      <w:r w:rsidRPr="003574A1">
        <w:rPr>
          <w:sz w:val="24"/>
          <w:szCs w:val="24"/>
        </w:rPr>
        <w:t xml:space="preserve"> un </w:t>
      </w:r>
      <w:proofErr w:type="spellStart"/>
      <w:r w:rsidRPr="003574A1">
        <w:rPr>
          <w:sz w:val="24"/>
          <w:szCs w:val="24"/>
        </w:rPr>
        <w:t>objeto</w:t>
      </w:r>
      <w:proofErr w:type="spellEnd"/>
      <w:r w:rsidRPr="003574A1">
        <w:rPr>
          <w:sz w:val="24"/>
          <w:szCs w:val="24"/>
        </w:rPr>
        <w:t xml:space="preserve"> de la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. Se </w:t>
      </w:r>
      <w:proofErr w:type="spellStart"/>
      <w:r w:rsidRPr="003574A1">
        <w:rPr>
          <w:sz w:val="24"/>
          <w:szCs w:val="24"/>
        </w:rPr>
        <w:t>usa</w:t>
      </w:r>
      <w:proofErr w:type="spellEnd"/>
      <w:r w:rsidRPr="003574A1">
        <w:rPr>
          <w:sz w:val="24"/>
          <w:szCs w:val="24"/>
        </w:rPr>
        <w:t xml:space="preserve"> para </w:t>
      </w:r>
      <w:proofErr w:type="spellStart"/>
      <w:r w:rsidRPr="003574A1">
        <w:rPr>
          <w:sz w:val="24"/>
          <w:szCs w:val="24"/>
        </w:rPr>
        <w:t>inicializar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atributos</w:t>
      </w:r>
      <w:proofErr w:type="spellEnd"/>
      <w:r w:rsidRPr="003574A1">
        <w:rPr>
          <w:sz w:val="24"/>
          <w:szCs w:val="24"/>
        </w:rPr>
        <w:t xml:space="preserve">.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Python, se define con </w:t>
      </w:r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__</w:t>
      </w:r>
      <w:proofErr w:type="spellStart"/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init</w:t>
      </w:r>
      <w:proofErr w:type="spellEnd"/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__</w:t>
      </w:r>
      <w:r w:rsidRPr="003574A1">
        <w:rPr>
          <w:sz w:val="24"/>
          <w:szCs w:val="24"/>
        </w:rPr>
        <w:t xml:space="preserve">,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Java con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mismo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nombre</w:t>
      </w:r>
      <w:proofErr w:type="spellEnd"/>
      <w:r w:rsidRPr="003574A1">
        <w:rPr>
          <w:sz w:val="24"/>
          <w:szCs w:val="24"/>
        </w:rPr>
        <w:t xml:space="preserve"> de la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 y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C++ con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mismo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nombre</w:t>
      </w:r>
      <w:proofErr w:type="spellEnd"/>
      <w:r w:rsidRPr="003574A1">
        <w:rPr>
          <w:sz w:val="24"/>
          <w:szCs w:val="24"/>
        </w:rPr>
        <w:t xml:space="preserve"> de la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también</w:t>
      </w:r>
      <w:proofErr w:type="spellEnd"/>
      <w:r w:rsidRPr="003574A1">
        <w:rPr>
          <w:sz w:val="24"/>
          <w:szCs w:val="24"/>
        </w:rPr>
        <w:t xml:space="preserve">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Horstmann, 2019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30210A3D" w14:textId="5288AB05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¿Cómo se pueden crear y manipular objetos en la programación orientada a objetos?</w:t>
      </w:r>
    </w:p>
    <w:p w14:paraId="14A9D623" w14:textId="0CB4E2D9" w:rsidR="00A7601A" w:rsidRDefault="00A7601A" w:rsidP="00A7601A">
      <w:pPr>
        <w:pStyle w:val="Prrafodelista"/>
        <w:rPr>
          <w:sz w:val="24"/>
          <w:szCs w:val="24"/>
        </w:rPr>
      </w:pPr>
      <w:r w:rsidRPr="003574A1">
        <w:rPr>
          <w:sz w:val="24"/>
          <w:szCs w:val="24"/>
        </w:rPr>
        <w:t xml:space="preserve">Se </w:t>
      </w:r>
      <w:proofErr w:type="spellStart"/>
      <w:r w:rsidRPr="003574A1">
        <w:rPr>
          <w:sz w:val="24"/>
          <w:szCs w:val="24"/>
        </w:rPr>
        <w:t>crean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instancias</w:t>
      </w:r>
      <w:proofErr w:type="spellEnd"/>
      <w:r w:rsidRPr="003574A1">
        <w:rPr>
          <w:sz w:val="24"/>
          <w:szCs w:val="24"/>
        </w:rPr>
        <w:t xml:space="preserve"> de una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usando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su</w:t>
      </w:r>
      <w:proofErr w:type="spellEnd"/>
      <w:r w:rsidRPr="003574A1">
        <w:rPr>
          <w:sz w:val="24"/>
          <w:szCs w:val="24"/>
        </w:rPr>
        <w:t xml:space="preserve"> constructor. </w:t>
      </w:r>
      <w:proofErr w:type="spellStart"/>
      <w:r w:rsidRPr="003574A1">
        <w:rPr>
          <w:sz w:val="24"/>
          <w:szCs w:val="24"/>
        </w:rPr>
        <w:t>Luego</w:t>
      </w:r>
      <w:proofErr w:type="spellEnd"/>
      <w:r w:rsidRPr="003574A1">
        <w:rPr>
          <w:sz w:val="24"/>
          <w:szCs w:val="24"/>
        </w:rPr>
        <w:t xml:space="preserve">, se </w:t>
      </w:r>
      <w:proofErr w:type="spellStart"/>
      <w:r w:rsidRPr="003574A1">
        <w:rPr>
          <w:sz w:val="24"/>
          <w:szCs w:val="24"/>
        </w:rPr>
        <w:t>manipulan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mediante</w:t>
      </w:r>
      <w:proofErr w:type="spellEnd"/>
      <w:r w:rsidRPr="003574A1">
        <w:rPr>
          <w:sz w:val="24"/>
          <w:szCs w:val="24"/>
        </w:rPr>
        <w:t xml:space="preserve"> sus </w:t>
      </w:r>
      <w:proofErr w:type="spellStart"/>
      <w:r w:rsidRPr="003574A1">
        <w:rPr>
          <w:sz w:val="24"/>
          <w:szCs w:val="24"/>
        </w:rPr>
        <w:t>atributos</w:t>
      </w:r>
      <w:proofErr w:type="spellEnd"/>
      <w:r w:rsidRPr="003574A1">
        <w:rPr>
          <w:sz w:val="24"/>
          <w:szCs w:val="24"/>
        </w:rPr>
        <w:t xml:space="preserve"> y </w:t>
      </w:r>
      <w:proofErr w:type="spellStart"/>
      <w:r w:rsidRPr="003574A1">
        <w:rPr>
          <w:sz w:val="24"/>
          <w:szCs w:val="24"/>
        </w:rPr>
        <w:t>métodos</w:t>
      </w:r>
      <w:proofErr w:type="spellEnd"/>
      <w:r w:rsidRPr="003574A1">
        <w:rPr>
          <w:sz w:val="24"/>
          <w:szCs w:val="24"/>
        </w:rPr>
        <w:t xml:space="preserve">, </w:t>
      </w:r>
      <w:proofErr w:type="spellStart"/>
      <w:r w:rsidRPr="003574A1">
        <w:rPr>
          <w:sz w:val="24"/>
          <w:szCs w:val="24"/>
        </w:rPr>
        <w:t>accediendo</w:t>
      </w:r>
      <w:proofErr w:type="spellEnd"/>
      <w:r w:rsidRPr="003574A1">
        <w:rPr>
          <w:sz w:val="24"/>
          <w:szCs w:val="24"/>
        </w:rPr>
        <w:t xml:space="preserve"> a </w:t>
      </w:r>
      <w:proofErr w:type="spellStart"/>
      <w:r w:rsidRPr="003574A1">
        <w:rPr>
          <w:sz w:val="24"/>
          <w:szCs w:val="24"/>
        </w:rPr>
        <w:t>ellos</w:t>
      </w:r>
      <w:proofErr w:type="spellEnd"/>
      <w:r w:rsidRPr="003574A1">
        <w:rPr>
          <w:sz w:val="24"/>
          <w:szCs w:val="24"/>
        </w:rPr>
        <w:t xml:space="preserve"> con </w:t>
      </w:r>
      <w:proofErr w:type="spellStart"/>
      <w:proofErr w:type="gramStart"/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objeto.metodo</w:t>
      </w:r>
      <w:proofErr w:type="spellEnd"/>
      <w:proofErr w:type="gramEnd"/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()</w:t>
      </w:r>
      <w:r w:rsidRPr="003574A1">
        <w:rPr>
          <w:sz w:val="24"/>
          <w:szCs w:val="24"/>
        </w:rPr>
        <w:t xml:space="preserve"> o </w:t>
      </w:r>
      <w:proofErr w:type="spellStart"/>
      <w:r w:rsidRPr="003574A1">
        <w:rPr>
          <w:rStyle w:val="CdigoHTML"/>
          <w:rFonts w:ascii="Times New Roman" w:eastAsia="MS Mincho" w:hAnsi="Times New Roman" w:cs="Times New Roman"/>
          <w:sz w:val="24"/>
          <w:szCs w:val="24"/>
        </w:rPr>
        <w:t>objeto.atributo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según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lenguaje</w:t>
      </w:r>
      <w:proofErr w:type="spellEnd"/>
      <w:r w:rsidRPr="003574A1">
        <w:rPr>
          <w:sz w:val="24"/>
          <w:szCs w:val="24"/>
        </w:rPr>
        <w:t xml:space="preserve">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Python Software Foundation, 2024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126F6352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7E928120" w14:textId="0538307F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la abstracción en la programación orientada a objetos?</w:t>
      </w:r>
    </w:p>
    <w:p w14:paraId="65519118" w14:textId="5641F503" w:rsidR="00A7601A" w:rsidRDefault="00A7601A" w:rsidP="00A7601A">
      <w:pPr>
        <w:pStyle w:val="Prrafodelista"/>
        <w:rPr>
          <w:sz w:val="24"/>
          <w:szCs w:val="24"/>
        </w:rPr>
      </w:pPr>
      <w:r w:rsidRPr="003574A1">
        <w:rPr>
          <w:sz w:val="24"/>
          <w:szCs w:val="24"/>
        </w:rPr>
        <w:t xml:space="preserve">Es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proceso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ocultar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detalles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internos</w:t>
      </w:r>
      <w:proofErr w:type="spellEnd"/>
      <w:r w:rsidRPr="003574A1">
        <w:rPr>
          <w:sz w:val="24"/>
          <w:szCs w:val="24"/>
        </w:rPr>
        <w:t xml:space="preserve"> de un </w:t>
      </w:r>
      <w:proofErr w:type="spellStart"/>
      <w:r w:rsidRPr="003574A1">
        <w:rPr>
          <w:sz w:val="24"/>
          <w:szCs w:val="24"/>
        </w:rPr>
        <w:t>objeto</w:t>
      </w:r>
      <w:proofErr w:type="spellEnd"/>
      <w:r w:rsidRPr="003574A1">
        <w:rPr>
          <w:sz w:val="24"/>
          <w:szCs w:val="24"/>
        </w:rPr>
        <w:t xml:space="preserve"> y </w:t>
      </w:r>
      <w:proofErr w:type="spellStart"/>
      <w:r w:rsidRPr="003574A1">
        <w:rPr>
          <w:sz w:val="24"/>
          <w:szCs w:val="24"/>
        </w:rPr>
        <w:t>exponer</w:t>
      </w:r>
      <w:proofErr w:type="spellEnd"/>
      <w:r w:rsidRPr="003574A1">
        <w:rPr>
          <w:sz w:val="24"/>
          <w:szCs w:val="24"/>
        </w:rPr>
        <w:t xml:space="preserve"> solo lo </w:t>
      </w:r>
      <w:proofErr w:type="spellStart"/>
      <w:r w:rsidRPr="003574A1">
        <w:rPr>
          <w:sz w:val="24"/>
          <w:szCs w:val="24"/>
        </w:rPr>
        <w:t>esencial</w:t>
      </w:r>
      <w:proofErr w:type="spellEnd"/>
      <w:r w:rsidRPr="003574A1">
        <w:rPr>
          <w:sz w:val="24"/>
          <w:szCs w:val="24"/>
        </w:rPr>
        <w:t xml:space="preserve">. </w:t>
      </w:r>
      <w:proofErr w:type="spellStart"/>
      <w:r w:rsidRPr="003574A1">
        <w:rPr>
          <w:sz w:val="24"/>
          <w:szCs w:val="24"/>
        </w:rPr>
        <w:t>Facilita</w:t>
      </w:r>
      <w:proofErr w:type="spellEnd"/>
      <w:r w:rsidRPr="003574A1">
        <w:rPr>
          <w:sz w:val="24"/>
          <w:szCs w:val="24"/>
        </w:rPr>
        <w:t xml:space="preserve"> la </w:t>
      </w:r>
      <w:proofErr w:type="spellStart"/>
      <w:r w:rsidRPr="003574A1">
        <w:rPr>
          <w:sz w:val="24"/>
          <w:szCs w:val="24"/>
        </w:rPr>
        <w:t>interacción</w:t>
      </w:r>
      <w:proofErr w:type="spellEnd"/>
      <w:r w:rsidRPr="003574A1">
        <w:rPr>
          <w:sz w:val="24"/>
          <w:szCs w:val="24"/>
        </w:rPr>
        <w:t xml:space="preserve"> con </w:t>
      </w:r>
      <w:proofErr w:type="spellStart"/>
      <w:r w:rsidRPr="003574A1">
        <w:rPr>
          <w:sz w:val="24"/>
          <w:szCs w:val="24"/>
        </w:rPr>
        <w:t>objetos</w:t>
      </w:r>
      <w:proofErr w:type="spellEnd"/>
      <w:r w:rsidRPr="003574A1">
        <w:rPr>
          <w:sz w:val="24"/>
          <w:szCs w:val="24"/>
        </w:rPr>
        <w:t xml:space="preserve"> sin </w:t>
      </w:r>
      <w:proofErr w:type="spellStart"/>
      <w:r w:rsidRPr="003574A1">
        <w:rPr>
          <w:sz w:val="24"/>
          <w:szCs w:val="24"/>
        </w:rPr>
        <w:t>conocer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su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implementación</w:t>
      </w:r>
      <w:proofErr w:type="spellEnd"/>
      <w:r w:rsidRPr="003574A1">
        <w:rPr>
          <w:sz w:val="24"/>
          <w:szCs w:val="24"/>
        </w:rPr>
        <w:t xml:space="preserve"> interna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Horstmann, 2019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3B616515" w14:textId="77777777" w:rsidR="003574A1" w:rsidRPr="003574A1" w:rsidRDefault="003574A1" w:rsidP="00A7601A">
      <w:pPr>
        <w:pStyle w:val="Prrafodelista"/>
        <w:rPr>
          <w:sz w:val="24"/>
          <w:szCs w:val="24"/>
          <w:lang w:val="es-PE"/>
        </w:rPr>
      </w:pPr>
    </w:p>
    <w:p w14:paraId="5DC1C212" w14:textId="4854A750" w:rsidR="00246BD2" w:rsidRPr="003574A1" w:rsidRDefault="00246BD2" w:rsidP="00A7601A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ventajas ofrece la programación orientada a objetos respecto a la programación</w:t>
      </w:r>
      <w:r w:rsidR="00A7601A" w:rsidRPr="003574A1">
        <w:rPr>
          <w:sz w:val="24"/>
          <w:szCs w:val="24"/>
          <w:lang w:val="es-PE"/>
        </w:rPr>
        <w:t xml:space="preserve"> </w:t>
      </w:r>
      <w:r w:rsidRPr="003574A1">
        <w:rPr>
          <w:sz w:val="24"/>
          <w:szCs w:val="24"/>
          <w:lang w:val="es-PE"/>
        </w:rPr>
        <w:t>estructurada?</w:t>
      </w:r>
    </w:p>
    <w:p w14:paraId="24768472" w14:textId="1867D40E" w:rsidR="00A7601A" w:rsidRPr="003574A1" w:rsidRDefault="00A7601A" w:rsidP="003574A1">
      <w:pPr>
        <w:pStyle w:val="Prrafodelista"/>
        <w:jc w:val="left"/>
        <w:rPr>
          <w:sz w:val="24"/>
          <w:szCs w:val="24"/>
          <w:lang w:val="es-ES" w:eastAsia="es-ES"/>
        </w:rPr>
      </w:pPr>
      <w:r w:rsidRPr="003574A1">
        <w:rPr>
          <w:sz w:val="24"/>
          <w:szCs w:val="24"/>
          <w:lang w:val="es-ES" w:eastAsia="es-ES"/>
        </w:rPr>
        <w:t xml:space="preserve">Modularidad y mejor organización del código. </w:t>
      </w:r>
    </w:p>
    <w:p w14:paraId="71C3E174" w14:textId="77777777" w:rsidR="00A7601A" w:rsidRPr="003574A1" w:rsidRDefault="00A7601A" w:rsidP="003574A1">
      <w:pPr>
        <w:pStyle w:val="Prrafodelista"/>
        <w:jc w:val="left"/>
        <w:rPr>
          <w:sz w:val="24"/>
          <w:szCs w:val="24"/>
          <w:lang w:val="es-ES" w:eastAsia="es-ES"/>
        </w:rPr>
      </w:pPr>
      <w:proofErr w:type="gramStart"/>
      <w:r w:rsidRPr="003574A1">
        <w:rPr>
          <w:sz w:val="24"/>
          <w:szCs w:val="24"/>
          <w:lang w:val="es-ES" w:eastAsia="es-ES"/>
        </w:rPr>
        <w:t>  Reutilización</w:t>
      </w:r>
      <w:proofErr w:type="gramEnd"/>
      <w:r w:rsidRPr="003574A1">
        <w:rPr>
          <w:sz w:val="24"/>
          <w:szCs w:val="24"/>
          <w:lang w:val="es-ES" w:eastAsia="es-ES"/>
        </w:rPr>
        <w:t xml:space="preserve"> mediante herencia y polimorfismo. </w:t>
      </w:r>
    </w:p>
    <w:p w14:paraId="107735B9" w14:textId="2FB6531F" w:rsidR="00A7601A" w:rsidRPr="003574A1" w:rsidRDefault="00A7601A" w:rsidP="003574A1">
      <w:pPr>
        <w:pStyle w:val="Prrafodelista"/>
        <w:rPr>
          <w:sz w:val="24"/>
          <w:szCs w:val="24"/>
          <w:lang w:val="es-PE"/>
        </w:rPr>
      </w:pPr>
      <w:proofErr w:type="gramStart"/>
      <w:r w:rsidRPr="003574A1">
        <w:rPr>
          <w:sz w:val="24"/>
          <w:szCs w:val="24"/>
          <w:lang w:val="es-ES" w:eastAsia="es-ES"/>
        </w:rPr>
        <w:t>  Mayor</w:t>
      </w:r>
      <w:proofErr w:type="gramEnd"/>
      <w:r w:rsidRPr="003574A1">
        <w:rPr>
          <w:sz w:val="24"/>
          <w:szCs w:val="24"/>
          <w:lang w:val="es-ES" w:eastAsia="es-ES"/>
        </w:rPr>
        <w:t xml:space="preserve"> facilidad de mantenimiento y </w:t>
      </w:r>
      <w:proofErr w:type="spellStart"/>
      <w:r w:rsidRPr="003574A1">
        <w:rPr>
          <w:sz w:val="24"/>
          <w:szCs w:val="24"/>
          <w:lang w:val="es-ES" w:eastAsia="es-ES"/>
        </w:rPr>
        <w:t>escalabilida</w:t>
      </w:r>
      <w:r w:rsidRPr="003574A1">
        <w:rPr>
          <w:rFonts w:eastAsia="MS Mincho"/>
          <w:sz w:val="24"/>
          <w:szCs w:val="24"/>
          <w:lang w:val="es-ES" w:eastAsia="es-ES"/>
        </w:rPr>
        <w:t>【</w:t>
      </w:r>
      <w:r w:rsidRPr="003574A1">
        <w:rPr>
          <w:sz w:val="24"/>
          <w:szCs w:val="24"/>
          <w:lang w:val="es-ES" w:eastAsia="es-ES"/>
        </w:rPr>
        <w:t>Python</w:t>
      </w:r>
      <w:proofErr w:type="spellEnd"/>
      <w:r w:rsidRPr="003574A1">
        <w:rPr>
          <w:sz w:val="24"/>
          <w:szCs w:val="24"/>
          <w:lang w:val="es-ES" w:eastAsia="es-ES"/>
        </w:rPr>
        <w:t xml:space="preserve"> Software </w:t>
      </w:r>
      <w:proofErr w:type="spellStart"/>
      <w:r w:rsidRPr="003574A1">
        <w:rPr>
          <w:sz w:val="24"/>
          <w:szCs w:val="24"/>
          <w:lang w:val="es-ES" w:eastAsia="es-ES"/>
        </w:rPr>
        <w:t>Foundation</w:t>
      </w:r>
      <w:proofErr w:type="spellEnd"/>
      <w:r w:rsidRPr="003574A1">
        <w:rPr>
          <w:sz w:val="24"/>
          <w:szCs w:val="24"/>
          <w:lang w:val="es-ES" w:eastAsia="es-ES"/>
        </w:rPr>
        <w:t>, 2024</w:t>
      </w:r>
      <w:r w:rsidRPr="003574A1">
        <w:rPr>
          <w:rFonts w:eastAsia="MS Mincho"/>
          <w:sz w:val="24"/>
          <w:szCs w:val="24"/>
          <w:lang w:val="es-ES" w:eastAsia="es-ES"/>
        </w:rPr>
        <w:t>】</w:t>
      </w:r>
      <w:r w:rsidRPr="003574A1">
        <w:rPr>
          <w:sz w:val="24"/>
          <w:szCs w:val="24"/>
          <w:lang w:val="es-ES" w:eastAsia="es-ES"/>
        </w:rPr>
        <w:t>.</w:t>
      </w:r>
    </w:p>
    <w:p w14:paraId="261B2674" w14:textId="43F97D65" w:rsidR="00246BD2" w:rsidRPr="003574A1" w:rsidRDefault="00246BD2" w:rsidP="003574A1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¿Cómo se pueden combinar los paradigmas de programación estructurada y orientada a objetos</w:t>
      </w:r>
      <w:r w:rsidR="003574A1" w:rsidRPr="003574A1">
        <w:rPr>
          <w:sz w:val="24"/>
          <w:szCs w:val="24"/>
          <w:lang w:val="es-PE"/>
        </w:rPr>
        <w:t xml:space="preserve"> </w:t>
      </w:r>
      <w:r w:rsidRPr="003574A1">
        <w:rPr>
          <w:sz w:val="24"/>
          <w:szCs w:val="24"/>
          <w:lang w:val="es-PE"/>
        </w:rPr>
        <w:t>para resolver problemas complejos?</w:t>
      </w:r>
    </w:p>
    <w:p w14:paraId="487ECFDF" w14:textId="226FAD2C" w:rsidR="003574A1" w:rsidRDefault="003574A1" w:rsidP="003574A1">
      <w:pPr>
        <w:pStyle w:val="Prrafodelista"/>
        <w:rPr>
          <w:sz w:val="24"/>
          <w:szCs w:val="24"/>
        </w:rPr>
      </w:pPr>
      <w:r w:rsidRPr="003574A1">
        <w:rPr>
          <w:sz w:val="24"/>
          <w:szCs w:val="24"/>
        </w:rPr>
        <w:t xml:space="preserve">Se </w:t>
      </w:r>
      <w:proofErr w:type="spellStart"/>
      <w:r w:rsidRPr="003574A1">
        <w:rPr>
          <w:sz w:val="24"/>
          <w:szCs w:val="24"/>
        </w:rPr>
        <w:t>pueden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utilizar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estructuras</w:t>
      </w:r>
      <w:proofErr w:type="spellEnd"/>
      <w:r w:rsidRPr="003574A1">
        <w:rPr>
          <w:sz w:val="24"/>
          <w:szCs w:val="24"/>
        </w:rPr>
        <w:t xml:space="preserve"> de control dentro de </w:t>
      </w:r>
      <w:proofErr w:type="spellStart"/>
      <w:r w:rsidRPr="003574A1">
        <w:rPr>
          <w:sz w:val="24"/>
          <w:szCs w:val="24"/>
        </w:rPr>
        <w:t>métodos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clases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POO. </w:t>
      </w:r>
      <w:proofErr w:type="spellStart"/>
      <w:r w:rsidRPr="003574A1">
        <w:rPr>
          <w:sz w:val="24"/>
          <w:szCs w:val="24"/>
        </w:rPr>
        <w:t>También</w:t>
      </w:r>
      <w:proofErr w:type="spellEnd"/>
      <w:r w:rsidRPr="003574A1">
        <w:rPr>
          <w:sz w:val="24"/>
          <w:szCs w:val="24"/>
        </w:rPr>
        <w:t xml:space="preserve"> es </w:t>
      </w:r>
      <w:proofErr w:type="spellStart"/>
      <w:r w:rsidRPr="003574A1">
        <w:rPr>
          <w:sz w:val="24"/>
          <w:szCs w:val="24"/>
        </w:rPr>
        <w:t>común</w:t>
      </w:r>
      <w:proofErr w:type="spellEnd"/>
      <w:r w:rsidRPr="003574A1">
        <w:rPr>
          <w:sz w:val="24"/>
          <w:szCs w:val="24"/>
        </w:rPr>
        <w:t xml:space="preserve"> usar </w:t>
      </w:r>
      <w:proofErr w:type="spellStart"/>
      <w:r w:rsidRPr="003574A1">
        <w:rPr>
          <w:sz w:val="24"/>
          <w:szCs w:val="24"/>
        </w:rPr>
        <w:t>funciones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estructuradas</w:t>
      </w:r>
      <w:proofErr w:type="spellEnd"/>
      <w:r w:rsidRPr="003574A1">
        <w:rPr>
          <w:sz w:val="24"/>
          <w:szCs w:val="24"/>
        </w:rPr>
        <w:t xml:space="preserve"> dentro de </w:t>
      </w:r>
      <w:proofErr w:type="spellStart"/>
      <w:r w:rsidRPr="003574A1">
        <w:rPr>
          <w:sz w:val="24"/>
          <w:szCs w:val="24"/>
        </w:rPr>
        <w:t>clases</w:t>
      </w:r>
      <w:proofErr w:type="spellEnd"/>
      <w:r w:rsidRPr="003574A1">
        <w:rPr>
          <w:sz w:val="24"/>
          <w:szCs w:val="24"/>
        </w:rPr>
        <w:t xml:space="preserve"> para resolver </w:t>
      </w:r>
      <w:proofErr w:type="spellStart"/>
      <w:r w:rsidRPr="003574A1">
        <w:rPr>
          <w:sz w:val="24"/>
          <w:szCs w:val="24"/>
        </w:rPr>
        <w:t>problemas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específicos</w:t>
      </w:r>
      <w:proofErr w:type="spellEnd"/>
      <w:r w:rsidRPr="003574A1">
        <w:rPr>
          <w:sz w:val="24"/>
          <w:szCs w:val="24"/>
        </w:rPr>
        <w:t xml:space="preserve">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Horstmann, 2019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315342F5" w14:textId="77777777" w:rsidR="003574A1" w:rsidRPr="003574A1" w:rsidRDefault="003574A1" w:rsidP="003574A1">
      <w:pPr>
        <w:pStyle w:val="Prrafodelista"/>
        <w:rPr>
          <w:sz w:val="24"/>
          <w:szCs w:val="24"/>
          <w:lang w:val="es-PE"/>
        </w:rPr>
      </w:pPr>
    </w:p>
    <w:p w14:paraId="7A9F0807" w14:textId="61F400FC" w:rsidR="00246BD2" w:rsidRPr="003574A1" w:rsidRDefault="00246BD2" w:rsidP="003574A1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lenguajes de programación son orientados a objetos?</w:t>
      </w:r>
    </w:p>
    <w:p w14:paraId="210F45C3" w14:textId="623C7FE7" w:rsidR="003574A1" w:rsidRDefault="003574A1" w:rsidP="003574A1">
      <w:pPr>
        <w:pStyle w:val="Prrafodelista"/>
        <w:rPr>
          <w:sz w:val="24"/>
          <w:szCs w:val="24"/>
        </w:rPr>
      </w:pPr>
      <w:proofErr w:type="spellStart"/>
      <w:r w:rsidRPr="003574A1">
        <w:rPr>
          <w:sz w:val="24"/>
          <w:szCs w:val="24"/>
        </w:rPr>
        <w:t>Ejemplos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incluyen</w:t>
      </w:r>
      <w:proofErr w:type="spellEnd"/>
      <w:r w:rsidRPr="003574A1">
        <w:rPr>
          <w:sz w:val="24"/>
          <w:szCs w:val="24"/>
        </w:rPr>
        <w:t xml:space="preserve"> Java, Python, C++, C#, Ruby y Swift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Python Software Foundation, 2024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</w:p>
    <w:p w14:paraId="4603A506" w14:textId="77777777" w:rsidR="003574A1" w:rsidRPr="003574A1" w:rsidRDefault="003574A1" w:rsidP="003574A1">
      <w:pPr>
        <w:pStyle w:val="Prrafodelista"/>
        <w:rPr>
          <w:sz w:val="24"/>
          <w:szCs w:val="24"/>
          <w:lang w:val="es-PE"/>
        </w:rPr>
      </w:pPr>
    </w:p>
    <w:p w14:paraId="4203F738" w14:textId="465A32BC" w:rsidR="00246BD2" w:rsidRPr="003574A1" w:rsidRDefault="00246BD2" w:rsidP="003574A1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aplicaciones prácticas tienen los conceptos de la programación orientada a objetos?</w:t>
      </w:r>
    </w:p>
    <w:p w14:paraId="66535D87" w14:textId="245F3425" w:rsidR="003574A1" w:rsidRPr="003574A1" w:rsidRDefault="003574A1" w:rsidP="003574A1">
      <w:pPr>
        <w:pStyle w:val="Prrafodelista"/>
        <w:numPr>
          <w:ilvl w:val="1"/>
          <w:numId w:val="33"/>
        </w:numPr>
        <w:jc w:val="left"/>
        <w:rPr>
          <w:sz w:val="24"/>
          <w:szCs w:val="24"/>
          <w:lang w:val="es-ES" w:eastAsia="es-ES"/>
        </w:rPr>
      </w:pPr>
      <w:r w:rsidRPr="003574A1">
        <w:rPr>
          <w:sz w:val="24"/>
          <w:szCs w:val="24"/>
          <w:lang w:val="es-ES" w:eastAsia="es-ES"/>
        </w:rPr>
        <w:t xml:space="preserve">Desarrollo de aplicaciones empresariales. </w:t>
      </w:r>
    </w:p>
    <w:p w14:paraId="2738036D" w14:textId="27E632C9" w:rsidR="003574A1" w:rsidRPr="003574A1" w:rsidRDefault="003574A1" w:rsidP="003574A1">
      <w:pPr>
        <w:pStyle w:val="Prrafodelista"/>
        <w:numPr>
          <w:ilvl w:val="1"/>
          <w:numId w:val="33"/>
        </w:numPr>
        <w:jc w:val="left"/>
        <w:rPr>
          <w:sz w:val="24"/>
          <w:szCs w:val="24"/>
          <w:lang w:val="es-ES" w:eastAsia="es-ES"/>
        </w:rPr>
      </w:pPr>
      <w:r w:rsidRPr="003574A1">
        <w:rPr>
          <w:sz w:val="24"/>
          <w:szCs w:val="24"/>
          <w:lang w:val="es-ES" w:eastAsia="es-ES"/>
        </w:rPr>
        <w:t xml:space="preserve">Creación de videojuegos. </w:t>
      </w:r>
    </w:p>
    <w:p w14:paraId="2AE82EFC" w14:textId="39F731A1" w:rsidR="003574A1" w:rsidRPr="003574A1" w:rsidRDefault="003574A1" w:rsidP="003574A1">
      <w:pPr>
        <w:pStyle w:val="Prrafodelista"/>
        <w:numPr>
          <w:ilvl w:val="1"/>
          <w:numId w:val="33"/>
        </w:numPr>
        <w:jc w:val="left"/>
        <w:rPr>
          <w:sz w:val="24"/>
          <w:szCs w:val="24"/>
          <w:lang w:val="es-ES" w:eastAsia="es-ES"/>
        </w:rPr>
      </w:pPr>
      <w:r w:rsidRPr="003574A1">
        <w:rPr>
          <w:sz w:val="24"/>
          <w:szCs w:val="24"/>
          <w:lang w:val="es-ES" w:eastAsia="es-ES"/>
        </w:rPr>
        <w:t xml:space="preserve">Diseño de software de inteligencia artificial. </w:t>
      </w:r>
    </w:p>
    <w:p w14:paraId="61B3B601" w14:textId="14DEA46F" w:rsidR="003574A1" w:rsidRPr="003574A1" w:rsidRDefault="003574A1" w:rsidP="003574A1">
      <w:pPr>
        <w:pStyle w:val="Prrafodelista"/>
        <w:numPr>
          <w:ilvl w:val="1"/>
          <w:numId w:val="33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ES" w:eastAsia="es-ES"/>
        </w:rPr>
        <w:t xml:space="preserve">Desarrollo de aplicaciones móviles y web </w:t>
      </w:r>
      <w:r w:rsidRPr="003574A1">
        <w:rPr>
          <w:rFonts w:eastAsia="MS Mincho"/>
          <w:sz w:val="24"/>
          <w:szCs w:val="24"/>
          <w:lang w:val="es-ES" w:eastAsia="es-ES"/>
        </w:rPr>
        <w:t>【</w:t>
      </w:r>
      <w:proofErr w:type="spellStart"/>
      <w:r w:rsidRPr="003574A1">
        <w:rPr>
          <w:sz w:val="24"/>
          <w:szCs w:val="24"/>
          <w:lang w:val="es-ES" w:eastAsia="es-ES"/>
        </w:rPr>
        <w:t>Horstmann</w:t>
      </w:r>
      <w:proofErr w:type="spellEnd"/>
      <w:r w:rsidRPr="003574A1">
        <w:rPr>
          <w:sz w:val="24"/>
          <w:szCs w:val="24"/>
          <w:lang w:val="es-ES" w:eastAsia="es-ES"/>
        </w:rPr>
        <w:t>, 2019</w:t>
      </w:r>
      <w:r w:rsidRPr="003574A1">
        <w:rPr>
          <w:rFonts w:eastAsia="MS Mincho"/>
          <w:sz w:val="24"/>
          <w:szCs w:val="24"/>
          <w:lang w:val="es-ES" w:eastAsia="es-ES"/>
        </w:rPr>
        <w:t>】</w:t>
      </w:r>
      <w:r w:rsidRPr="003574A1">
        <w:rPr>
          <w:sz w:val="24"/>
          <w:szCs w:val="24"/>
          <w:lang w:val="es-ES" w:eastAsia="es-ES"/>
        </w:rPr>
        <w:t>.</w:t>
      </w:r>
    </w:p>
    <w:p w14:paraId="3C56F437" w14:textId="77777777" w:rsidR="003574A1" w:rsidRPr="003574A1" w:rsidRDefault="003574A1" w:rsidP="003574A1">
      <w:pPr>
        <w:pStyle w:val="Prrafodelista"/>
        <w:ind w:left="1440"/>
        <w:rPr>
          <w:sz w:val="24"/>
          <w:szCs w:val="24"/>
          <w:lang w:val="es-PE"/>
        </w:rPr>
      </w:pPr>
    </w:p>
    <w:p w14:paraId="437EF81F" w14:textId="77777777" w:rsidR="003574A1" w:rsidRPr="003574A1" w:rsidRDefault="00246BD2" w:rsidP="003574A1">
      <w:pPr>
        <w:pStyle w:val="Prrafodelista"/>
        <w:numPr>
          <w:ilvl w:val="0"/>
          <w:numId w:val="37"/>
        </w:numPr>
        <w:rPr>
          <w:sz w:val="24"/>
          <w:szCs w:val="24"/>
          <w:lang w:val="es-PE"/>
        </w:rPr>
      </w:pPr>
      <w:r w:rsidRPr="003574A1">
        <w:rPr>
          <w:sz w:val="24"/>
          <w:szCs w:val="24"/>
          <w:lang w:val="es-PE"/>
        </w:rPr>
        <w:t>¿Qué es un patrón de diseño en la programación orientada a objetos y cómo se puede utilizar</w:t>
      </w:r>
      <w:r w:rsidR="003574A1" w:rsidRPr="003574A1">
        <w:rPr>
          <w:sz w:val="24"/>
          <w:szCs w:val="24"/>
          <w:lang w:val="es-PE"/>
        </w:rPr>
        <w:t xml:space="preserve"> </w:t>
      </w:r>
      <w:r w:rsidRPr="003574A1">
        <w:rPr>
          <w:sz w:val="24"/>
          <w:szCs w:val="24"/>
          <w:lang w:val="es-PE"/>
        </w:rPr>
        <w:t>para resolver problemas de diseño de software?</w:t>
      </w:r>
    </w:p>
    <w:p w14:paraId="68EEE4CE" w14:textId="5DDF3CFE" w:rsidR="003574A1" w:rsidRPr="003574A1" w:rsidRDefault="003574A1" w:rsidP="003574A1">
      <w:pPr>
        <w:pStyle w:val="Prrafodelista"/>
        <w:rPr>
          <w:sz w:val="24"/>
          <w:szCs w:val="24"/>
          <w:lang w:val="es-PE"/>
        </w:rPr>
      </w:pPr>
      <w:r w:rsidRPr="003574A1">
        <w:rPr>
          <w:sz w:val="24"/>
          <w:szCs w:val="24"/>
        </w:rPr>
        <w:t xml:space="preserve">Un </w:t>
      </w:r>
      <w:proofErr w:type="spellStart"/>
      <w:r w:rsidRPr="003574A1">
        <w:rPr>
          <w:sz w:val="24"/>
          <w:szCs w:val="24"/>
        </w:rPr>
        <w:t>patrón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diseño</w:t>
      </w:r>
      <w:proofErr w:type="spellEnd"/>
      <w:r w:rsidRPr="003574A1">
        <w:rPr>
          <w:sz w:val="24"/>
          <w:szCs w:val="24"/>
        </w:rPr>
        <w:t xml:space="preserve"> es una </w:t>
      </w:r>
      <w:proofErr w:type="spellStart"/>
      <w:r w:rsidRPr="003574A1">
        <w:rPr>
          <w:sz w:val="24"/>
          <w:szCs w:val="24"/>
        </w:rPr>
        <w:t>solución</w:t>
      </w:r>
      <w:proofErr w:type="spellEnd"/>
      <w:r w:rsidRPr="003574A1">
        <w:rPr>
          <w:sz w:val="24"/>
          <w:szCs w:val="24"/>
        </w:rPr>
        <w:t xml:space="preserve"> general a un </w:t>
      </w:r>
      <w:proofErr w:type="spellStart"/>
      <w:r w:rsidRPr="003574A1">
        <w:rPr>
          <w:sz w:val="24"/>
          <w:szCs w:val="24"/>
        </w:rPr>
        <w:t>problema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recurrente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el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desarrollo</w:t>
      </w:r>
      <w:proofErr w:type="spellEnd"/>
      <w:r w:rsidRPr="003574A1">
        <w:rPr>
          <w:sz w:val="24"/>
          <w:szCs w:val="24"/>
        </w:rPr>
        <w:t xml:space="preserve"> de software. </w:t>
      </w:r>
      <w:proofErr w:type="spellStart"/>
      <w:r w:rsidRPr="003574A1">
        <w:rPr>
          <w:sz w:val="24"/>
          <w:szCs w:val="24"/>
        </w:rPr>
        <w:t>Ejemplos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incluyen</w:t>
      </w:r>
      <w:proofErr w:type="spellEnd"/>
      <w:r w:rsidRPr="003574A1">
        <w:rPr>
          <w:sz w:val="24"/>
          <w:szCs w:val="24"/>
        </w:rPr>
        <w:t xml:space="preserve"> Singleton (para </w:t>
      </w:r>
      <w:proofErr w:type="spellStart"/>
      <w:r w:rsidRPr="003574A1">
        <w:rPr>
          <w:sz w:val="24"/>
          <w:szCs w:val="24"/>
        </w:rPr>
        <w:t>garantizar</w:t>
      </w:r>
      <w:proofErr w:type="spellEnd"/>
      <w:r w:rsidRPr="003574A1">
        <w:rPr>
          <w:sz w:val="24"/>
          <w:szCs w:val="24"/>
        </w:rPr>
        <w:t xml:space="preserve"> una </w:t>
      </w:r>
      <w:proofErr w:type="spellStart"/>
      <w:r w:rsidRPr="003574A1">
        <w:rPr>
          <w:sz w:val="24"/>
          <w:szCs w:val="24"/>
        </w:rPr>
        <w:t>única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instancia</w:t>
      </w:r>
      <w:proofErr w:type="spellEnd"/>
      <w:r w:rsidRPr="003574A1">
        <w:rPr>
          <w:sz w:val="24"/>
          <w:szCs w:val="24"/>
        </w:rPr>
        <w:t xml:space="preserve"> de una </w:t>
      </w:r>
      <w:proofErr w:type="spellStart"/>
      <w:r w:rsidRPr="003574A1">
        <w:rPr>
          <w:sz w:val="24"/>
          <w:szCs w:val="24"/>
        </w:rPr>
        <w:t>clase</w:t>
      </w:r>
      <w:proofErr w:type="spellEnd"/>
      <w:r w:rsidRPr="003574A1">
        <w:rPr>
          <w:sz w:val="24"/>
          <w:szCs w:val="24"/>
        </w:rPr>
        <w:t xml:space="preserve">), Factory (para </w:t>
      </w:r>
      <w:proofErr w:type="spellStart"/>
      <w:r w:rsidRPr="003574A1">
        <w:rPr>
          <w:sz w:val="24"/>
          <w:szCs w:val="24"/>
        </w:rPr>
        <w:t>crear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objetos</w:t>
      </w:r>
      <w:proofErr w:type="spellEnd"/>
      <w:r w:rsidRPr="003574A1">
        <w:rPr>
          <w:sz w:val="24"/>
          <w:szCs w:val="24"/>
        </w:rPr>
        <w:t xml:space="preserve"> de </w:t>
      </w:r>
      <w:proofErr w:type="spellStart"/>
      <w:r w:rsidRPr="003574A1">
        <w:rPr>
          <w:sz w:val="24"/>
          <w:szCs w:val="24"/>
        </w:rPr>
        <w:t>diferentes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clases</w:t>
      </w:r>
      <w:proofErr w:type="spellEnd"/>
      <w:r w:rsidRPr="003574A1">
        <w:rPr>
          <w:sz w:val="24"/>
          <w:szCs w:val="24"/>
        </w:rPr>
        <w:t>) y MVC (</w:t>
      </w:r>
      <w:proofErr w:type="spellStart"/>
      <w:r w:rsidRPr="003574A1">
        <w:rPr>
          <w:sz w:val="24"/>
          <w:szCs w:val="24"/>
        </w:rPr>
        <w:t>Modelo</w:t>
      </w:r>
      <w:proofErr w:type="spellEnd"/>
      <w:r w:rsidRPr="003574A1">
        <w:rPr>
          <w:sz w:val="24"/>
          <w:szCs w:val="24"/>
        </w:rPr>
        <w:t>-Vista-</w:t>
      </w:r>
      <w:proofErr w:type="spellStart"/>
      <w:r w:rsidRPr="003574A1">
        <w:rPr>
          <w:sz w:val="24"/>
          <w:szCs w:val="24"/>
        </w:rPr>
        <w:t>Controlador</w:t>
      </w:r>
      <w:proofErr w:type="spellEnd"/>
      <w:r w:rsidRPr="003574A1">
        <w:rPr>
          <w:sz w:val="24"/>
          <w:szCs w:val="24"/>
        </w:rPr>
        <w:t xml:space="preserve">, </w:t>
      </w:r>
      <w:proofErr w:type="spellStart"/>
      <w:r w:rsidRPr="003574A1">
        <w:rPr>
          <w:sz w:val="24"/>
          <w:szCs w:val="24"/>
        </w:rPr>
        <w:t>utilizado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en</w:t>
      </w:r>
      <w:proofErr w:type="spellEnd"/>
      <w:r w:rsidRPr="003574A1">
        <w:rPr>
          <w:sz w:val="24"/>
          <w:szCs w:val="24"/>
        </w:rPr>
        <w:t xml:space="preserve"> </w:t>
      </w:r>
      <w:proofErr w:type="spellStart"/>
      <w:r w:rsidRPr="003574A1">
        <w:rPr>
          <w:sz w:val="24"/>
          <w:szCs w:val="24"/>
        </w:rPr>
        <w:t>aplicaciones</w:t>
      </w:r>
      <w:proofErr w:type="spellEnd"/>
      <w:r w:rsidRPr="003574A1">
        <w:rPr>
          <w:sz w:val="24"/>
          <w:szCs w:val="24"/>
        </w:rPr>
        <w:t xml:space="preserve"> web) </w:t>
      </w:r>
      <w:r w:rsidRPr="003574A1">
        <w:rPr>
          <w:rFonts w:eastAsia="MS Mincho"/>
          <w:sz w:val="24"/>
          <w:szCs w:val="24"/>
        </w:rPr>
        <w:t>【</w:t>
      </w:r>
      <w:r w:rsidRPr="003574A1">
        <w:rPr>
          <w:sz w:val="24"/>
          <w:szCs w:val="24"/>
        </w:rPr>
        <w:t>Python Software Foundation, 2024</w:t>
      </w:r>
      <w:r w:rsidRPr="003574A1">
        <w:rPr>
          <w:rFonts w:eastAsia="MS Mincho"/>
          <w:sz w:val="24"/>
          <w:szCs w:val="24"/>
        </w:rPr>
        <w:t>】</w:t>
      </w:r>
      <w:r w:rsidRPr="003574A1">
        <w:rPr>
          <w:sz w:val="24"/>
          <w:szCs w:val="24"/>
        </w:rPr>
        <w:t>.</w:t>
      </w:r>
      <w:r w:rsidR="00246BD2" w:rsidRPr="003574A1">
        <w:rPr>
          <w:sz w:val="24"/>
          <w:szCs w:val="24"/>
          <w:lang w:val="es-PE"/>
        </w:rPr>
        <w:cr/>
      </w:r>
    </w:p>
    <w:p w14:paraId="4DD0C4C7" w14:textId="77777777" w:rsidR="003574A1" w:rsidRDefault="003574A1" w:rsidP="003574A1">
      <w:pPr>
        <w:rPr>
          <w:lang w:val="es-PE"/>
        </w:rPr>
      </w:pPr>
    </w:p>
    <w:p w14:paraId="483B8F0C" w14:textId="044107B1" w:rsidR="001E3A78" w:rsidRPr="003574A1" w:rsidRDefault="003A13FC" w:rsidP="003574A1">
      <w:pPr>
        <w:pStyle w:val="Ttulo1"/>
        <w:rPr>
          <w:lang w:val="es-PE"/>
        </w:rPr>
      </w:pPr>
      <w:r w:rsidRPr="003574A1">
        <w:rPr>
          <w:lang w:val="es-PE"/>
        </w:rPr>
        <w:lastRenderedPageBreak/>
        <w:t>BIBLIOGRAFÍA</w:t>
      </w:r>
      <w:bookmarkEnd w:id="16"/>
      <w:r w:rsidR="001E3A78">
        <w:fldChar w:fldCharType="begin"/>
      </w:r>
      <w:r w:rsidR="001E3A78" w:rsidRPr="003574A1">
        <w:rPr>
          <w:lang w:val="es-PE"/>
        </w:rPr>
        <w:instrText xml:space="preserve"> BIBLIOGRAPHY  \l 10250 </w:instrText>
      </w:r>
      <w:r w:rsidR="001E3A78">
        <w:fldChar w:fldCharType="separate"/>
      </w:r>
    </w:p>
    <w:p w14:paraId="348887EF" w14:textId="1389840A" w:rsidR="003574A1" w:rsidRDefault="001E3A78" w:rsidP="003574A1">
      <w:pPr>
        <w:pStyle w:val="NormalWeb"/>
      </w:pPr>
      <w:r>
        <w:fldChar w:fldCharType="end"/>
      </w:r>
      <w:r w:rsidR="003574A1" w:rsidRPr="003574A1">
        <w:t xml:space="preserve"> </w:t>
      </w:r>
      <w:r w:rsidR="003574A1">
        <w:t xml:space="preserve">[1] Python Software </w:t>
      </w:r>
      <w:proofErr w:type="spellStart"/>
      <w:r w:rsidR="003574A1">
        <w:t>Foundation</w:t>
      </w:r>
      <w:proofErr w:type="spellEnd"/>
      <w:r w:rsidR="003574A1">
        <w:t xml:space="preserve">. "Python </w:t>
      </w:r>
      <w:proofErr w:type="spellStart"/>
      <w:r w:rsidR="003574A1">
        <w:t>Official</w:t>
      </w:r>
      <w:proofErr w:type="spellEnd"/>
      <w:r w:rsidR="003574A1">
        <w:t xml:space="preserve"> </w:t>
      </w:r>
      <w:proofErr w:type="spellStart"/>
      <w:r w:rsidR="003574A1">
        <w:t>Documentation</w:t>
      </w:r>
      <w:proofErr w:type="spellEnd"/>
      <w:r w:rsidR="003574A1">
        <w:t xml:space="preserve">." [Online]. </w:t>
      </w:r>
      <w:proofErr w:type="spellStart"/>
      <w:r w:rsidR="003574A1">
        <w:t>Available</w:t>
      </w:r>
      <w:proofErr w:type="spellEnd"/>
      <w:r w:rsidR="003574A1">
        <w:t xml:space="preserve">: </w:t>
      </w:r>
      <w:hyperlink r:id="rId17" w:tgtFrame="_new" w:history="1">
        <w:r w:rsidR="003574A1">
          <w:rPr>
            <w:rStyle w:val="Hipervnculo"/>
          </w:rPr>
          <w:t>https://docs.python.org/3/</w:t>
        </w:r>
      </w:hyperlink>
    </w:p>
    <w:p w14:paraId="74D3B7FC" w14:textId="77777777" w:rsidR="003574A1" w:rsidRDefault="003574A1" w:rsidP="003574A1">
      <w:pPr>
        <w:pStyle w:val="NormalWeb"/>
      </w:pPr>
      <w:r>
        <w:t xml:space="preserve">[2] C. </w:t>
      </w:r>
      <w:proofErr w:type="spellStart"/>
      <w:r>
        <w:t>Horstmann</w:t>
      </w:r>
      <w:proofErr w:type="spellEnd"/>
      <w:r>
        <w:t xml:space="preserve">, "Big Java: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", John Wiley &amp; </w:t>
      </w:r>
      <w:proofErr w:type="spellStart"/>
      <w:r>
        <w:t>Sons</w:t>
      </w:r>
      <w:proofErr w:type="spellEnd"/>
      <w:r>
        <w:t>, 2019.</w:t>
      </w:r>
    </w:p>
    <w:sectPr w:rsidR="003574A1" w:rsidSect="000A0AC2">
      <w:pgSz w:w="12240" w:h="15840" w:code="1"/>
      <w:pgMar w:top="1182" w:right="1467" w:bottom="851" w:left="1276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2A34" w14:textId="77777777" w:rsidR="005A4087" w:rsidRDefault="005A4087" w:rsidP="007F3179">
      <w:pPr>
        <w:spacing w:after="0"/>
      </w:pPr>
      <w:r>
        <w:separator/>
      </w:r>
    </w:p>
    <w:p w14:paraId="74BDF962" w14:textId="77777777" w:rsidR="005A4087" w:rsidRDefault="005A4087"/>
  </w:endnote>
  <w:endnote w:type="continuationSeparator" w:id="0">
    <w:p w14:paraId="4148C38C" w14:textId="77777777" w:rsidR="005A4087" w:rsidRDefault="005A4087" w:rsidP="007F3179">
      <w:pPr>
        <w:spacing w:after="0"/>
      </w:pPr>
      <w:r>
        <w:continuationSeparator/>
      </w:r>
    </w:p>
    <w:p w14:paraId="1F82B79D" w14:textId="77777777" w:rsidR="005A4087" w:rsidRDefault="005A4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332E" w14:textId="77777777" w:rsidR="002B5E55" w:rsidRDefault="002B5E5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4E7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18773046" w14:textId="77777777" w:rsidR="002B5E55" w:rsidRDefault="002B5E5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063268"/>
      <w:docPartObj>
        <w:docPartGallery w:val="Page Numbers (Bottom of Page)"/>
        <w:docPartUnique/>
      </w:docPartObj>
    </w:sdtPr>
    <w:sdtEndPr/>
    <w:sdtContent>
      <w:p w14:paraId="6C60E504" w14:textId="77777777" w:rsidR="002B5E55" w:rsidRDefault="002B5E5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A483" w14:textId="77777777" w:rsidR="005A4087" w:rsidRDefault="005A4087" w:rsidP="007F3179">
      <w:pPr>
        <w:spacing w:after="0"/>
      </w:pPr>
      <w:r>
        <w:separator/>
      </w:r>
    </w:p>
  </w:footnote>
  <w:footnote w:type="continuationSeparator" w:id="0">
    <w:p w14:paraId="21900B4C" w14:textId="77777777" w:rsidR="005A4087" w:rsidRDefault="005A4087" w:rsidP="007F31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ACD3" w14:textId="1C1C1CB9" w:rsidR="002B5E55" w:rsidRPr="00A136C9" w:rsidRDefault="002B5E55" w:rsidP="00370D57">
    <w:pPr>
      <w:pStyle w:val="Encabezado"/>
      <w:tabs>
        <w:tab w:val="clear" w:pos="720"/>
      </w:tabs>
      <w:ind w:left="1134" w:hanging="1134"/>
      <w:rPr>
        <w:rFonts w:ascii="Arial" w:hAnsi="Arial" w:cs="Arial"/>
        <w:sz w:val="18"/>
        <w:szCs w:val="18"/>
        <w:lang w:val="es-PE"/>
      </w:rPr>
    </w:pPr>
    <w:r>
      <w:rPr>
        <w:sz w:val="18"/>
        <w:lang w:val="es-PE"/>
      </w:rPr>
      <w:t xml:space="preserve">Práctica </w:t>
    </w:r>
    <w:proofErr w:type="spellStart"/>
    <w:r>
      <w:rPr>
        <w:sz w:val="18"/>
        <w:lang w:val="es-PE"/>
      </w:rPr>
      <w:t>N°</w:t>
    </w:r>
    <w:proofErr w:type="spellEnd"/>
    <w:r>
      <w:rPr>
        <w:sz w:val="18"/>
        <w:lang w:val="es-PE"/>
      </w:rPr>
      <w:t xml:space="preserve"> </w:t>
    </w:r>
    <w:r w:rsidR="004C61E4">
      <w:rPr>
        <w:sz w:val="18"/>
        <w:lang w:val="es-PE"/>
      </w:rPr>
      <w:t>01</w:t>
    </w:r>
    <w:r w:rsidRPr="00A136C9">
      <w:rPr>
        <w:sz w:val="18"/>
        <w:lang w:val="es-PE"/>
      </w:rPr>
      <w:t xml:space="preserve">: </w:t>
    </w:r>
    <w:r w:rsidR="004900F5" w:rsidRPr="004900F5">
      <w:rPr>
        <w:sz w:val="18"/>
        <w:lang w:val="es-PE"/>
      </w:rPr>
      <w:t>Introducción a la Programación Orientada a Objetos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C8A1" w14:textId="33B3B4F4" w:rsidR="002B5E55" w:rsidRDefault="002B5E55">
    <w:pPr>
      <w:pStyle w:val="Encabezado"/>
    </w:pPr>
    <w:r>
      <w:t xml:space="preserve">Draft: </w:t>
    </w:r>
    <w:r>
      <w:rPr>
        <w:snapToGrid w:val="0"/>
      </w:rPr>
      <w:t xml:space="preserve">Created on </w:t>
    </w:r>
    <w:r>
      <w:rPr>
        <w:snapToGrid w:val="0"/>
      </w:rPr>
      <w:fldChar w:fldCharType="begin"/>
    </w:r>
    <w:r>
      <w:rPr>
        <w:snapToGrid w:val="0"/>
      </w:rPr>
      <w:instrText xml:space="preserve"> CREATEDATE </w:instrText>
    </w:r>
    <w:r>
      <w:rPr>
        <w:snapToGrid w:val="0"/>
      </w:rPr>
      <w:fldChar w:fldCharType="separate"/>
    </w:r>
    <w:r w:rsidR="0017343A">
      <w:rPr>
        <w:noProof/>
        <w:snapToGrid w:val="0"/>
      </w:rPr>
      <w:t>3/18/2025 1:25:00 PM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6C31A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DC6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CFE9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122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500E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A5F3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0571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89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A9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1AD7"/>
    <w:multiLevelType w:val="hybridMultilevel"/>
    <w:tmpl w:val="364ED570"/>
    <w:lvl w:ilvl="0" w:tplc="37D8C07E">
      <w:start w:val="1"/>
      <w:numFmt w:val="decimal"/>
      <w:lvlText w:val="%1."/>
      <w:lvlJc w:val="left"/>
      <w:pPr>
        <w:ind w:left="70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9" w:hanging="360"/>
      </w:pPr>
    </w:lvl>
    <w:lvl w:ilvl="2" w:tplc="280A001B" w:tentative="1">
      <w:start w:val="1"/>
      <w:numFmt w:val="lowerRoman"/>
      <w:lvlText w:val="%3."/>
      <w:lvlJc w:val="right"/>
      <w:pPr>
        <w:ind w:left="1789" w:hanging="180"/>
      </w:pPr>
    </w:lvl>
    <w:lvl w:ilvl="3" w:tplc="280A000F" w:tentative="1">
      <w:start w:val="1"/>
      <w:numFmt w:val="decimal"/>
      <w:lvlText w:val="%4."/>
      <w:lvlJc w:val="left"/>
      <w:pPr>
        <w:ind w:left="2509" w:hanging="360"/>
      </w:pPr>
    </w:lvl>
    <w:lvl w:ilvl="4" w:tplc="280A0019" w:tentative="1">
      <w:start w:val="1"/>
      <w:numFmt w:val="lowerLetter"/>
      <w:lvlText w:val="%5."/>
      <w:lvlJc w:val="left"/>
      <w:pPr>
        <w:ind w:left="3229" w:hanging="360"/>
      </w:pPr>
    </w:lvl>
    <w:lvl w:ilvl="5" w:tplc="280A001B" w:tentative="1">
      <w:start w:val="1"/>
      <w:numFmt w:val="lowerRoman"/>
      <w:lvlText w:val="%6."/>
      <w:lvlJc w:val="right"/>
      <w:pPr>
        <w:ind w:left="3949" w:hanging="180"/>
      </w:pPr>
    </w:lvl>
    <w:lvl w:ilvl="6" w:tplc="280A000F" w:tentative="1">
      <w:start w:val="1"/>
      <w:numFmt w:val="decimal"/>
      <w:lvlText w:val="%7."/>
      <w:lvlJc w:val="left"/>
      <w:pPr>
        <w:ind w:left="4669" w:hanging="360"/>
      </w:pPr>
    </w:lvl>
    <w:lvl w:ilvl="7" w:tplc="280A0019" w:tentative="1">
      <w:start w:val="1"/>
      <w:numFmt w:val="lowerLetter"/>
      <w:lvlText w:val="%8."/>
      <w:lvlJc w:val="left"/>
      <w:pPr>
        <w:ind w:left="5389" w:hanging="360"/>
      </w:pPr>
    </w:lvl>
    <w:lvl w:ilvl="8" w:tplc="2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039769E9"/>
    <w:multiLevelType w:val="hybridMultilevel"/>
    <w:tmpl w:val="162E5CCC"/>
    <w:lvl w:ilvl="0" w:tplc="F3F00514">
      <w:start w:val="1"/>
      <w:numFmt w:val="lowerLetter"/>
      <w:pStyle w:val="Ttulo8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55AF"/>
    <w:multiLevelType w:val="multilevel"/>
    <w:tmpl w:val="9E3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09CC7890"/>
    <w:multiLevelType w:val="multilevel"/>
    <w:tmpl w:val="207C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54790D"/>
    <w:multiLevelType w:val="multilevel"/>
    <w:tmpl w:val="942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0073B"/>
    <w:multiLevelType w:val="multilevel"/>
    <w:tmpl w:val="C83E7E34"/>
    <w:lvl w:ilvl="0">
      <w:start w:val="1"/>
      <w:numFmt w:val="upperLetter"/>
      <w:pStyle w:val="HeadingA1"/>
      <w:lvlText w:val="APPENDIX %1"/>
      <w:lvlJc w:val="left"/>
      <w:pPr>
        <w:tabs>
          <w:tab w:val="num" w:pos="1920"/>
        </w:tabs>
        <w:ind w:left="720" w:hanging="720"/>
      </w:pPr>
      <w:rPr>
        <w:rFonts w:hint="default"/>
      </w:rPr>
    </w:lvl>
    <w:lvl w:ilvl="1">
      <w:start w:val="1"/>
      <w:numFmt w:val="decimal"/>
      <w:pStyle w:val="Heading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A4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E4C705F"/>
    <w:multiLevelType w:val="singleLevel"/>
    <w:tmpl w:val="B2BAFF10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360" w:hanging="360"/>
      </w:pPr>
    </w:lvl>
  </w:abstractNum>
  <w:abstractNum w:abstractNumId="17" w15:restartNumberingAfterBreak="0">
    <w:nsid w:val="296C6119"/>
    <w:multiLevelType w:val="multilevel"/>
    <w:tmpl w:val="35C8C55C"/>
    <w:lvl w:ilvl="0">
      <w:start w:val="1"/>
      <w:numFmt w:val="none"/>
      <w:suff w:val="nothing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pStyle w:val="ATitulo2"/>
      <w:lvlText w:val="%3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418" w:hanging="341"/>
      </w:pPr>
      <w:rPr>
        <w:rFonts w:hint="default"/>
      </w:rPr>
    </w:lvl>
  </w:abstractNum>
  <w:abstractNum w:abstractNumId="18" w15:restartNumberingAfterBreak="0">
    <w:nsid w:val="2BC0169A"/>
    <w:multiLevelType w:val="hybridMultilevel"/>
    <w:tmpl w:val="A844E68A"/>
    <w:lvl w:ilvl="0" w:tplc="FDA898A2">
      <w:start w:val="1"/>
      <w:numFmt w:val="bullet"/>
      <w:pStyle w:val="Ttulo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87131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A649F"/>
    <w:multiLevelType w:val="multilevel"/>
    <w:tmpl w:val="96FE1752"/>
    <w:lvl w:ilvl="0">
      <w:start w:val="1"/>
      <w:numFmt w:val="none"/>
      <w:pStyle w:val="ATitulo0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0F26DD"/>
    <w:multiLevelType w:val="hybridMultilevel"/>
    <w:tmpl w:val="3996B1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A6213"/>
    <w:multiLevelType w:val="hybridMultilevel"/>
    <w:tmpl w:val="71CAD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1C7A"/>
    <w:multiLevelType w:val="hybridMultilevel"/>
    <w:tmpl w:val="4926AA2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7C47FB"/>
    <w:multiLevelType w:val="hybridMultilevel"/>
    <w:tmpl w:val="69D44A9C"/>
    <w:lvl w:ilvl="0" w:tplc="DDA6DCB8">
      <w:start w:val="1"/>
      <w:numFmt w:val="decimal"/>
      <w:pStyle w:val="APNumeracin1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pStyle w:val="APNumeracion2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pStyle w:val="APNumeracin3"/>
      <w:lvlText w:val="%9."/>
      <w:lvlJc w:val="right"/>
      <w:pPr>
        <w:ind w:left="6480" w:hanging="180"/>
      </w:pPr>
    </w:lvl>
  </w:abstractNum>
  <w:abstractNum w:abstractNumId="26" w15:restartNumberingAfterBreak="0">
    <w:nsid w:val="5C4B032A"/>
    <w:multiLevelType w:val="singleLevel"/>
    <w:tmpl w:val="7CBE2790"/>
    <w:lvl w:ilvl="0">
      <w:start w:val="1"/>
      <w:numFmt w:val="decimal"/>
      <w:pStyle w:val="Reference"/>
      <w:lvlText w:val="A-%1"/>
      <w:lvlJc w:val="left"/>
      <w:pPr>
        <w:tabs>
          <w:tab w:val="num" w:pos="432"/>
        </w:tabs>
        <w:ind w:left="432" w:hanging="432"/>
      </w:pPr>
    </w:lvl>
  </w:abstractNum>
  <w:abstractNum w:abstractNumId="27" w15:restartNumberingAfterBreak="0">
    <w:nsid w:val="5E7A42CB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6754B"/>
    <w:multiLevelType w:val="multilevel"/>
    <w:tmpl w:val="1DA4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042557F"/>
    <w:multiLevelType w:val="hybridMultilevel"/>
    <w:tmpl w:val="434E8D32"/>
    <w:lvl w:ilvl="0" w:tplc="2806DC44">
      <w:start w:val="1"/>
      <w:numFmt w:val="bullet"/>
      <w:pStyle w:val="ALista2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16"/>
      </w:rPr>
    </w:lvl>
    <w:lvl w:ilvl="1" w:tplc="AA2CE146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C724E3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AF4E71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D71CEEC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19A6568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C63EDEC8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93AD2F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E6FCF0F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730316CD"/>
    <w:multiLevelType w:val="multilevel"/>
    <w:tmpl w:val="F39EAE78"/>
    <w:lvl w:ilvl="0">
      <w:start w:val="1"/>
      <w:numFmt w:val="none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31" w15:restartNumberingAfterBreak="0">
    <w:nsid w:val="7F855A8B"/>
    <w:multiLevelType w:val="multilevel"/>
    <w:tmpl w:val="88745B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6"/>
  </w:num>
  <w:num w:numId="13">
    <w:abstractNumId w:val="21"/>
  </w:num>
  <w:num w:numId="14">
    <w:abstractNumId w:val="18"/>
  </w:num>
  <w:num w:numId="15">
    <w:abstractNumId w:val="11"/>
  </w:num>
  <w:num w:numId="16">
    <w:abstractNumId w:val="12"/>
  </w:num>
  <w:num w:numId="17">
    <w:abstractNumId w:val="15"/>
  </w:num>
  <w:num w:numId="18">
    <w:abstractNumId w:val="20"/>
  </w:num>
  <w:num w:numId="19">
    <w:abstractNumId w:val="29"/>
  </w:num>
  <w:num w:numId="20">
    <w:abstractNumId w:val="17"/>
  </w:num>
  <w:num w:numId="21">
    <w:abstractNumId w:val="27"/>
  </w:num>
  <w:num w:numId="22">
    <w:abstractNumId w:val="19"/>
  </w:num>
  <w:num w:numId="23">
    <w:abstractNumId w:val="10"/>
  </w:num>
  <w:num w:numId="24">
    <w:abstractNumId w:val="30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25"/>
  </w:num>
  <w:num w:numId="32">
    <w:abstractNumId w:val="14"/>
  </w:num>
  <w:num w:numId="33">
    <w:abstractNumId w:val="13"/>
  </w:num>
  <w:num w:numId="34">
    <w:abstractNumId w:val="28"/>
  </w:num>
  <w:num w:numId="35">
    <w:abstractNumId w:val="31"/>
  </w:num>
  <w:num w:numId="36">
    <w:abstractNumId w:val="22"/>
  </w:num>
  <w:num w:numId="37">
    <w:abstractNumId w:val="23"/>
  </w:num>
  <w:num w:numId="38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08"/>
    <w:rsid w:val="00002BFF"/>
    <w:rsid w:val="00005A7D"/>
    <w:rsid w:val="00013A0D"/>
    <w:rsid w:val="000204DA"/>
    <w:rsid w:val="00020BD9"/>
    <w:rsid w:val="00025D2F"/>
    <w:rsid w:val="00033ED1"/>
    <w:rsid w:val="00037A10"/>
    <w:rsid w:val="00046F3A"/>
    <w:rsid w:val="00050CC5"/>
    <w:rsid w:val="00050F74"/>
    <w:rsid w:val="000610A0"/>
    <w:rsid w:val="00075370"/>
    <w:rsid w:val="0007669C"/>
    <w:rsid w:val="000842A3"/>
    <w:rsid w:val="000847D9"/>
    <w:rsid w:val="000968B2"/>
    <w:rsid w:val="00097FA9"/>
    <w:rsid w:val="000A0AC2"/>
    <w:rsid w:val="000A6261"/>
    <w:rsid w:val="000A7EF4"/>
    <w:rsid w:val="000B15A5"/>
    <w:rsid w:val="000C1DCE"/>
    <w:rsid w:val="000C2D9F"/>
    <w:rsid w:val="000D0B3C"/>
    <w:rsid w:val="000D0DE1"/>
    <w:rsid w:val="000D55E9"/>
    <w:rsid w:val="000E3CC6"/>
    <w:rsid w:val="000F3A35"/>
    <w:rsid w:val="000F4158"/>
    <w:rsid w:val="00101A2D"/>
    <w:rsid w:val="00114E30"/>
    <w:rsid w:val="00116B3E"/>
    <w:rsid w:val="001172D8"/>
    <w:rsid w:val="00125B5D"/>
    <w:rsid w:val="00131248"/>
    <w:rsid w:val="00135672"/>
    <w:rsid w:val="00142B70"/>
    <w:rsid w:val="001431A2"/>
    <w:rsid w:val="00161E33"/>
    <w:rsid w:val="00163E3C"/>
    <w:rsid w:val="0017343A"/>
    <w:rsid w:val="00175C5D"/>
    <w:rsid w:val="0018773B"/>
    <w:rsid w:val="00195D48"/>
    <w:rsid w:val="00196B7A"/>
    <w:rsid w:val="001A1001"/>
    <w:rsid w:val="001A669E"/>
    <w:rsid w:val="001A6F08"/>
    <w:rsid w:val="001B09A1"/>
    <w:rsid w:val="001B4593"/>
    <w:rsid w:val="001B4AFD"/>
    <w:rsid w:val="001B4B4E"/>
    <w:rsid w:val="001C7066"/>
    <w:rsid w:val="001D5980"/>
    <w:rsid w:val="001D6E53"/>
    <w:rsid w:val="001E17C8"/>
    <w:rsid w:val="001E3A78"/>
    <w:rsid w:val="001F15A2"/>
    <w:rsid w:val="002005C1"/>
    <w:rsid w:val="00201ABB"/>
    <w:rsid w:val="0020239C"/>
    <w:rsid w:val="0020308B"/>
    <w:rsid w:val="00203691"/>
    <w:rsid w:val="002104D6"/>
    <w:rsid w:val="00221D68"/>
    <w:rsid w:val="0023094F"/>
    <w:rsid w:val="00246BD2"/>
    <w:rsid w:val="00252F6C"/>
    <w:rsid w:val="0026382B"/>
    <w:rsid w:val="00270012"/>
    <w:rsid w:val="00273BD3"/>
    <w:rsid w:val="00273E7D"/>
    <w:rsid w:val="00290643"/>
    <w:rsid w:val="00293186"/>
    <w:rsid w:val="00295AB3"/>
    <w:rsid w:val="002971B3"/>
    <w:rsid w:val="002A15EF"/>
    <w:rsid w:val="002A1EE2"/>
    <w:rsid w:val="002B5E55"/>
    <w:rsid w:val="002B7C5B"/>
    <w:rsid w:val="002C1072"/>
    <w:rsid w:val="002C3AAD"/>
    <w:rsid w:val="002C5B75"/>
    <w:rsid w:val="002C6275"/>
    <w:rsid w:val="002D10FE"/>
    <w:rsid w:val="002D12AC"/>
    <w:rsid w:val="002D42FB"/>
    <w:rsid w:val="002E5856"/>
    <w:rsid w:val="002F7C55"/>
    <w:rsid w:val="00305C35"/>
    <w:rsid w:val="0030687C"/>
    <w:rsid w:val="00310359"/>
    <w:rsid w:val="00316750"/>
    <w:rsid w:val="00323DE5"/>
    <w:rsid w:val="00326233"/>
    <w:rsid w:val="00326281"/>
    <w:rsid w:val="0033607D"/>
    <w:rsid w:val="00345A97"/>
    <w:rsid w:val="003514FB"/>
    <w:rsid w:val="00353EE2"/>
    <w:rsid w:val="00356978"/>
    <w:rsid w:val="003574A1"/>
    <w:rsid w:val="00357608"/>
    <w:rsid w:val="00365CCF"/>
    <w:rsid w:val="003669BF"/>
    <w:rsid w:val="00370D57"/>
    <w:rsid w:val="00375EB3"/>
    <w:rsid w:val="00382B7B"/>
    <w:rsid w:val="0038786C"/>
    <w:rsid w:val="003909DA"/>
    <w:rsid w:val="00394E83"/>
    <w:rsid w:val="00396A1B"/>
    <w:rsid w:val="003A0EF9"/>
    <w:rsid w:val="003A13FC"/>
    <w:rsid w:val="003A7220"/>
    <w:rsid w:val="003B0202"/>
    <w:rsid w:val="003C4123"/>
    <w:rsid w:val="003C5350"/>
    <w:rsid w:val="003D5571"/>
    <w:rsid w:val="003D709A"/>
    <w:rsid w:val="003E16E8"/>
    <w:rsid w:val="003E5287"/>
    <w:rsid w:val="003F190F"/>
    <w:rsid w:val="003F480B"/>
    <w:rsid w:val="003F66A2"/>
    <w:rsid w:val="00416D99"/>
    <w:rsid w:val="00417A60"/>
    <w:rsid w:val="00417B9C"/>
    <w:rsid w:val="004205E8"/>
    <w:rsid w:val="00422CD6"/>
    <w:rsid w:val="00427DAB"/>
    <w:rsid w:val="00433673"/>
    <w:rsid w:val="004414B0"/>
    <w:rsid w:val="00443F87"/>
    <w:rsid w:val="0044481D"/>
    <w:rsid w:val="00460FFB"/>
    <w:rsid w:val="00461A6D"/>
    <w:rsid w:val="004665CD"/>
    <w:rsid w:val="00471A17"/>
    <w:rsid w:val="00475458"/>
    <w:rsid w:val="00476C48"/>
    <w:rsid w:val="00480634"/>
    <w:rsid w:val="00483F64"/>
    <w:rsid w:val="004900F5"/>
    <w:rsid w:val="00494C67"/>
    <w:rsid w:val="00495637"/>
    <w:rsid w:val="004B4F7D"/>
    <w:rsid w:val="004B513D"/>
    <w:rsid w:val="004B79DE"/>
    <w:rsid w:val="004C084F"/>
    <w:rsid w:val="004C24D3"/>
    <w:rsid w:val="004C4A6D"/>
    <w:rsid w:val="004C4CE2"/>
    <w:rsid w:val="004C61E4"/>
    <w:rsid w:val="004C7690"/>
    <w:rsid w:val="004D016E"/>
    <w:rsid w:val="004E1808"/>
    <w:rsid w:val="004E6007"/>
    <w:rsid w:val="004E73CB"/>
    <w:rsid w:val="004F116D"/>
    <w:rsid w:val="004F31CD"/>
    <w:rsid w:val="004F630B"/>
    <w:rsid w:val="004F6531"/>
    <w:rsid w:val="0050108D"/>
    <w:rsid w:val="005053A3"/>
    <w:rsid w:val="005102A3"/>
    <w:rsid w:val="0051754A"/>
    <w:rsid w:val="00546141"/>
    <w:rsid w:val="00547484"/>
    <w:rsid w:val="005503F0"/>
    <w:rsid w:val="0055055E"/>
    <w:rsid w:val="00566382"/>
    <w:rsid w:val="00566C96"/>
    <w:rsid w:val="00575CC1"/>
    <w:rsid w:val="005801EB"/>
    <w:rsid w:val="005A1058"/>
    <w:rsid w:val="005A2175"/>
    <w:rsid w:val="005A25D2"/>
    <w:rsid w:val="005A4087"/>
    <w:rsid w:val="005B13B7"/>
    <w:rsid w:val="005B32A0"/>
    <w:rsid w:val="005B6557"/>
    <w:rsid w:val="005B6E3F"/>
    <w:rsid w:val="005D2890"/>
    <w:rsid w:val="005E098B"/>
    <w:rsid w:val="005F3B54"/>
    <w:rsid w:val="005F6C4F"/>
    <w:rsid w:val="0060013E"/>
    <w:rsid w:val="00601EE4"/>
    <w:rsid w:val="00603FF3"/>
    <w:rsid w:val="0060560B"/>
    <w:rsid w:val="00605DA5"/>
    <w:rsid w:val="00613E59"/>
    <w:rsid w:val="006366B0"/>
    <w:rsid w:val="00636933"/>
    <w:rsid w:val="00642643"/>
    <w:rsid w:val="006428FF"/>
    <w:rsid w:val="0064367C"/>
    <w:rsid w:val="00644325"/>
    <w:rsid w:val="0065081A"/>
    <w:rsid w:val="0066215B"/>
    <w:rsid w:val="00662DC4"/>
    <w:rsid w:val="0067509B"/>
    <w:rsid w:val="0067594B"/>
    <w:rsid w:val="00686267"/>
    <w:rsid w:val="00691432"/>
    <w:rsid w:val="006B0EF4"/>
    <w:rsid w:val="006B1A00"/>
    <w:rsid w:val="006B3651"/>
    <w:rsid w:val="006B420D"/>
    <w:rsid w:val="006B4F29"/>
    <w:rsid w:val="006C3A89"/>
    <w:rsid w:val="006C5331"/>
    <w:rsid w:val="006C7061"/>
    <w:rsid w:val="006D48BD"/>
    <w:rsid w:val="006D68C6"/>
    <w:rsid w:val="006E40BC"/>
    <w:rsid w:val="006E5BB4"/>
    <w:rsid w:val="006F01FD"/>
    <w:rsid w:val="006F2384"/>
    <w:rsid w:val="006F3F29"/>
    <w:rsid w:val="0070074B"/>
    <w:rsid w:val="00702E5B"/>
    <w:rsid w:val="00707227"/>
    <w:rsid w:val="00717B79"/>
    <w:rsid w:val="00723F43"/>
    <w:rsid w:val="007321B4"/>
    <w:rsid w:val="00733AD9"/>
    <w:rsid w:val="00736E29"/>
    <w:rsid w:val="007379FE"/>
    <w:rsid w:val="00737EB0"/>
    <w:rsid w:val="00741C3B"/>
    <w:rsid w:val="00747E70"/>
    <w:rsid w:val="00751488"/>
    <w:rsid w:val="00751C4B"/>
    <w:rsid w:val="0076619A"/>
    <w:rsid w:val="00771847"/>
    <w:rsid w:val="00775CE0"/>
    <w:rsid w:val="007806DB"/>
    <w:rsid w:val="0078083F"/>
    <w:rsid w:val="00783DF3"/>
    <w:rsid w:val="00791D35"/>
    <w:rsid w:val="007A0E9F"/>
    <w:rsid w:val="007A1569"/>
    <w:rsid w:val="007A45A6"/>
    <w:rsid w:val="007A5939"/>
    <w:rsid w:val="007B38D1"/>
    <w:rsid w:val="007B3DE9"/>
    <w:rsid w:val="007B5168"/>
    <w:rsid w:val="007B785F"/>
    <w:rsid w:val="007B7C71"/>
    <w:rsid w:val="007C2CC1"/>
    <w:rsid w:val="007C4230"/>
    <w:rsid w:val="007D6DF5"/>
    <w:rsid w:val="007E0734"/>
    <w:rsid w:val="007F0238"/>
    <w:rsid w:val="007F3179"/>
    <w:rsid w:val="008012CA"/>
    <w:rsid w:val="00804C7D"/>
    <w:rsid w:val="00806C11"/>
    <w:rsid w:val="00815EB8"/>
    <w:rsid w:val="00817F85"/>
    <w:rsid w:val="008206FD"/>
    <w:rsid w:val="0082272A"/>
    <w:rsid w:val="0083146F"/>
    <w:rsid w:val="00832704"/>
    <w:rsid w:val="00834528"/>
    <w:rsid w:val="00834AAD"/>
    <w:rsid w:val="00836666"/>
    <w:rsid w:val="0084394F"/>
    <w:rsid w:val="00853114"/>
    <w:rsid w:val="0086318B"/>
    <w:rsid w:val="00865C96"/>
    <w:rsid w:val="00866805"/>
    <w:rsid w:val="008710BC"/>
    <w:rsid w:val="008737CE"/>
    <w:rsid w:val="00880D12"/>
    <w:rsid w:val="008840D5"/>
    <w:rsid w:val="00884D49"/>
    <w:rsid w:val="00885831"/>
    <w:rsid w:val="0088700B"/>
    <w:rsid w:val="00896BB7"/>
    <w:rsid w:val="008A1CB9"/>
    <w:rsid w:val="008A5EA1"/>
    <w:rsid w:val="008A6FE8"/>
    <w:rsid w:val="008A70EA"/>
    <w:rsid w:val="008A73E9"/>
    <w:rsid w:val="008B698C"/>
    <w:rsid w:val="008B7DBF"/>
    <w:rsid w:val="008C0B0F"/>
    <w:rsid w:val="008C46EB"/>
    <w:rsid w:val="008C535D"/>
    <w:rsid w:val="008C62FE"/>
    <w:rsid w:val="008D2F69"/>
    <w:rsid w:val="008D3DFD"/>
    <w:rsid w:val="008D44E7"/>
    <w:rsid w:val="008E119D"/>
    <w:rsid w:val="008F56A4"/>
    <w:rsid w:val="008F7696"/>
    <w:rsid w:val="0090284E"/>
    <w:rsid w:val="009112E6"/>
    <w:rsid w:val="00914AE4"/>
    <w:rsid w:val="0093573B"/>
    <w:rsid w:val="00936C53"/>
    <w:rsid w:val="009376BE"/>
    <w:rsid w:val="00941C46"/>
    <w:rsid w:val="00942BE0"/>
    <w:rsid w:val="00944640"/>
    <w:rsid w:val="00945E7A"/>
    <w:rsid w:val="00947054"/>
    <w:rsid w:val="009525F8"/>
    <w:rsid w:val="009632C9"/>
    <w:rsid w:val="00963A6C"/>
    <w:rsid w:val="009738A9"/>
    <w:rsid w:val="00981383"/>
    <w:rsid w:val="00985F64"/>
    <w:rsid w:val="00991E7C"/>
    <w:rsid w:val="00992CC8"/>
    <w:rsid w:val="00992E7D"/>
    <w:rsid w:val="00993436"/>
    <w:rsid w:val="009959B6"/>
    <w:rsid w:val="009A1748"/>
    <w:rsid w:val="009A2FF1"/>
    <w:rsid w:val="009A743E"/>
    <w:rsid w:val="009B4679"/>
    <w:rsid w:val="009B53E0"/>
    <w:rsid w:val="009B5DA3"/>
    <w:rsid w:val="009C0423"/>
    <w:rsid w:val="009C58AF"/>
    <w:rsid w:val="009D6588"/>
    <w:rsid w:val="009E0397"/>
    <w:rsid w:val="009E1AC2"/>
    <w:rsid w:val="009E1CDD"/>
    <w:rsid w:val="009E3ACD"/>
    <w:rsid w:val="009E3EE1"/>
    <w:rsid w:val="009F3EC9"/>
    <w:rsid w:val="009F4E88"/>
    <w:rsid w:val="00A00907"/>
    <w:rsid w:val="00A03ABE"/>
    <w:rsid w:val="00A06955"/>
    <w:rsid w:val="00A136C9"/>
    <w:rsid w:val="00A17118"/>
    <w:rsid w:val="00A271E7"/>
    <w:rsid w:val="00A276B9"/>
    <w:rsid w:val="00A32F8B"/>
    <w:rsid w:val="00A36D6E"/>
    <w:rsid w:val="00A40F2F"/>
    <w:rsid w:val="00A41F8B"/>
    <w:rsid w:val="00A43607"/>
    <w:rsid w:val="00A4465D"/>
    <w:rsid w:val="00A502F5"/>
    <w:rsid w:val="00A63EFE"/>
    <w:rsid w:val="00A6608B"/>
    <w:rsid w:val="00A70A91"/>
    <w:rsid w:val="00A7275D"/>
    <w:rsid w:val="00A7601A"/>
    <w:rsid w:val="00A764F1"/>
    <w:rsid w:val="00A76A31"/>
    <w:rsid w:val="00A77182"/>
    <w:rsid w:val="00A77D15"/>
    <w:rsid w:val="00A8326D"/>
    <w:rsid w:val="00A854E2"/>
    <w:rsid w:val="00A85B4A"/>
    <w:rsid w:val="00A85C1A"/>
    <w:rsid w:val="00A872DF"/>
    <w:rsid w:val="00A911D1"/>
    <w:rsid w:val="00A94D6A"/>
    <w:rsid w:val="00A96750"/>
    <w:rsid w:val="00AB2CA5"/>
    <w:rsid w:val="00AC030F"/>
    <w:rsid w:val="00AC3B8C"/>
    <w:rsid w:val="00AD2B11"/>
    <w:rsid w:val="00AD528D"/>
    <w:rsid w:val="00AE13E5"/>
    <w:rsid w:val="00AE27B5"/>
    <w:rsid w:val="00AE3ADA"/>
    <w:rsid w:val="00AE6A58"/>
    <w:rsid w:val="00AF129E"/>
    <w:rsid w:val="00B00F96"/>
    <w:rsid w:val="00B022E5"/>
    <w:rsid w:val="00B0550F"/>
    <w:rsid w:val="00B14027"/>
    <w:rsid w:val="00B16985"/>
    <w:rsid w:val="00B17CB8"/>
    <w:rsid w:val="00B17F5C"/>
    <w:rsid w:val="00B32490"/>
    <w:rsid w:val="00B36DE0"/>
    <w:rsid w:val="00B4166D"/>
    <w:rsid w:val="00B45878"/>
    <w:rsid w:val="00B466C1"/>
    <w:rsid w:val="00B54C50"/>
    <w:rsid w:val="00B56232"/>
    <w:rsid w:val="00B6657D"/>
    <w:rsid w:val="00B81B1B"/>
    <w:rsid w:val="00B84D35"/>
    <w:rsid w:val="00B8767E"/>
    <w:rsid w:val="00B92AB8"/>
    <w:rsid w:val="00B93CDC"/>
    <w:rsid w:val="00B9537B"/>
    <w:rsid w:val="00B95763"/>
    <w:rsid w:val="00B970E1"/>
    <w:rsid w:val="00B97470"/>
    <w:rsid w:val="00BA3809"/>
    <w:rsid w:val="00BE24BC"/>
    <w:rsid w:val="00BE5BC5"/>
    <w:rsid w:val="00BE7E4F"/>
    <w:rsid w:val="00BF513C"/>
    <w:rsid w:val="00C00F70"/>
    <w:rsid w:val="00C016DE"/>
    <w:rsid w:val="00C111C5"/>
    <w:rsid w:val="00C131F1"/>
    <w:rsid w:val="00C139DA"/>
    <w:rsid w:val="00C274E3"/>
    <w:rsid w:val="00C32A84"/>
    <w:rsid w:val="00C4328B"/>
    <w:rsid w:val="00C47069"/>
    <w:rsid w:val="00C5042F"/>
    <w:rsid w:val="00C52434"/>
    <w:rsid w:val="00C563C5"/>
    <w:rsid w:val="00C605A3"/>
    <w:rsid w:val="00C90165"/>
    <w:rsid w:val="00C92F7E"/>
    <w:rsid w:val="00C94000"/>
    <w:rsid w:val="00C968B2"/>
    <w:rsid w:val="00C97A7C"/>
    <w:rsid w:val="00C97F59"/>
    <w:rsid w:val="00CA05D7"/>
    <w:rsid w:val="00CA144A"/>
    <w:rsid w:val="00CA42D2"/>
    <w:rsid w:val="00CC2FFF"/>
    <w:rsid w:val="00CC51DD"/>
    <w:rsid w:val="00CC70B9"/>
    <w:rsid w:val="00CD1848"/>
    <w:rsid w:val="00CD3504"/>
    <w:rsid w:val="00CE3D53"/>
    <w:rsid w:val="00CE5C4F"/>
    <w:rsid w:val="00D05F09"/>
    <w:rsid w:val="00D13EBF"/>
    <w:rsid w:val="00D1530A"/>
    <w:rsid w:val="00D20B99"/>
    <w:rsid w:val="00D20BFF"/>
    <w:rsid w:val="00D20C24"/>
    <w:rsid w:val="00D21553"/>
    <w:rsid w:val="00D22138"/>
    <w:rsid w:val="00D27B2C"/>
    <w:rsid w:val="00D403A0"/>
    <w:rsid w:val="00D4187D"/>
    <w:rsid w:val="00D42BBE"/>
    <w:rsid w:val="00D454B3"/>
    <w:rsid w:val="00D51E03"/>
    <w:rsid w:val="00D567D4"/>
    <w:rsid w:val="00D5789D"/>
    <w:rsid w:val="00D57F37"/>
    <w:rsid w:val="00D74FB1"/>
    <w:rsid w:val="00D758D9"/>
    <w:rsid w:val="00D84F01"/>
    <w:rsid w:val="00DA3FD3"/>
    <w:rsid w:val="00DA6476"/>
    <w:rsid w:val="00DA6E9A"/>
    <w:rsid w:val="00DB02B2"/>
    <w:rsid w:val="00DB648D"/>
    <w:rsid w:val="00DC09B8"/>
    <w:rsid w:val="00DC5DE9"/>
    <w:rsid w:val="00DE77A1"/>
    <w:rsid w:val="00E030B6"/>
    <w:rsid w:val="00E22210"/>
    <w:rsid w:val="00E24B47"/>
    <w:rsid w:val="00E35886"/>
    <w:rsid w:val="00E43DC6"/>
    <w:rsid w:val="00E44E62"/>
    <w:rsid w:val="00E51C00"/>
    <w:rsid w:val="00E521B0"/>
    <w:rsid w:val="00E536D1"/>
    <w:rsid w:val="00E61AE2"/>
    <w:rsid w:val="00E807FC"/>
    <w:rsid w:val="00E80F7E"/>
    <w:rsid w:val="00E81F36"/>
    <w:rsid w:val="00E8348E"/>
    <w:rsid w:val="00E84B24"/>
    <w:rsid w:val="00E85A57"/>
    <w:rsid w:val="00E85E48"/>
    <w:rsid w:val="00E956A2"/>
    <w:rsid w:val="00E96EF9"/>
    <w:rsid w:val="00EA2EEC"/>
    <w:rsid w:val="00EB4D46"/>
    <w:rsid w:val="00EB6223"/>
    <w:rsid w:val="00EC48A8"/>
    <w:rsid w:val="00EC49CD"/>
    <w:rsid w:val="00EC507B"/>
    <w:rsid w:val="00EC54B4"/>
    <w:rsid w:val="00ED0D0C"/>
    <w:rsid w:val="00ED5E71"/>
    <w:rsid w:val="00ED7083"/>
    <w:rsid w:val="00EE1602"/>
    <w:rsid w:val="00EF1375"/>
    <w:rsid w:val="00EF7C69"/>
    <w:rsid w:val="00F17F3D"/>
    <w:rsid w:val="00F22275"/>
    <w:rsid w:val="00F368F0"/>
    <w:rsid w:val="00F36FF6"/>
    <w:rsid w:val="00F40C03"/>
    <w:rsid w:val="00F45CAD"/>
    <w:rsid w:val="00F533C2"/>
    <w:rsid w:val="00F546AD"/>
    <w:rsid w:val="00F6161C"/>
    <w:rsid w:val="00F62C08"/>
    <w:rsid w:val="00F636F6"/>
    <w:rsid w:val="00F80B2D"/>
    <w:rsid w:val="00F8114D"/>
    <w:rsid w:val="00F934E9"/>
    <w:rsid w:val="00F943BB"/>
    <w:rsid w:val="00FA180D"/>
    <w:rsid w:val="00FB00F0"/>
    <w:rsid w:val="00FC1EC4"/>
    <w:rsid w:val="00FC2D55"/>
    <w:rsid w:val="00FC3158"/>
    <w:rsid w:val="00FC6E8C"/>
    <w:rsid w:val="00FC7C42"/>
    <w:rsid w:val="00FD1AD1"/>
    <w:rsid w:val="00FF4E59"/>
    <w:rsid w:val="00FF50F1"/>
    <w:rsid w:val="00FF7C28"/>
    <w:rsid w:val="2FAEAAC2"/>
    <w:rsid w:val="4C8E631D"/>
    <w:rsid w:val="55610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FF744"/>
  <w15:docId w15:val="{8E438C6C-7519-43D1-A7DE-F819558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434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6C53"/>
    <w:pPr>
      <w:keepNext/>
      <w:numPr>
        <w:numId w:val="16"/>
      </w:numPr>
      <w:spacing w:before="480"/>
      <w:outlineLvl w:val="0"/>
    </w:pPr>
    <w:rPr>
      <w:rFonts w:ascii="Arial" w:eastAsia="Times New Roman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qFormat/>
    <w:rsid w:val="00A502F5"/>
    <w:pPr>
      <w:numPr>
        <w:ilvl w:val="1"/>
      </w:numPr>
      <w:spacing w:before="240"/>
      <w:outlineLvl w:val="1"/>
    </w:pPr>
    <w:rPr>
      <w:rFonts w:eastAsia="MS Mincho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502F5"/>
    <w:pPr>
      <w:numPr>
        <w:ilvl w:val="2"/>
        <w:numId w:val="16"/>
      </w:numPr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link w:val="Ttulo4Car"/>
    <w:rsid w:val="007F3179"/>
    <w:pPr>
      <w:keepNext/>
      <w:spacing w:after="0"/>
      <w:outlineLvl w:val="3"/>
    </w:pPr>
    <w:rPr>
      <w:rFonts w:eastAsia="Times New Roman"/>
      <w:b/>
      <w:lang w:val="en-AU"/>
    </w:rPr>
  </w:style>
  <w:style w:type="paragraph" w:styleId="Ttulo5">
    <w:name w:val="heading 5"/>
    <w:basedOn w:val="Normal"/>
    <w:next w:val="Normal"/>
    <w:link w:val="Ttulo5Car"/>
    <w:rsid w:val="007F3179"/>
    <w:pPr>
      <w:keepNext/>
      <w:spacing w:after="0"/>
      <w:ind w:left="1260"/>
      <w:outlineLvl w:val="4"/>
    </w:pPr>
    <w:rPr>
      <w:rFonts w:eastAsia="Times New Roman"/>
      <w:b/>
      <w:sz w:val="20"/>
    </w:rPr>
  </w:style>
  <w:style w:type="paragraph" w:styleId="Ttulo6">
    <w:name w:val="heading 6"/>
    <w:basedOn w:val="Normal"/>
    <w:next w:val="Normal"/>
    <w:link w:val="Ttulo6Car"/>
    <w:qFormat/>
    <w:rsid w:val="007F3179"/>
    <w:pPr>
      <w:keepNext/>
      <w:tabs>
        <w:tab w:val="left" w:pos="7938"/>
      </w:tabs>
      <w:spacing w:after="0"/>
      <w:ind w:left="1276"/>
      <w:outlineLvl w:val="5"/>
    </w:pPr>
    <w:rPr>
      <w:rFonts w:eastAsia="Times New Roman"/>
      <w:b/>
      <w:sz w:val="20"/>
    </w:rPr>
  </w:style>
  <w:style w:type="paragraph" w:styleId="Ttulo7">
    <w:name w:val="heading 7"/>
    <w:aliases w:val="Table Heading"/>
    <w:basedOn w:val="Normal"/>
    <w:next w:val="Normal"/>
    <w:link w:val="Ttulo7Car"/>
    <w:qFormat/>
    <w:rsid w:val="00B9537B"/>
    <w:pPr>
      <w:keepNext/>
      <w:spacing w:before="240" w:after="240"/>
      <w:jc w:val="center"/>
      <w:outlineLvl w:val="6"/>
    </w:pPr>
    <w:rPr>
      <w:rFonts w:eastAsia="Times New Roman"/>
      <w:b/>
    </w:rPr>
  </w:style>
  <w:style w:type="paragraph" w:styleId="Ttulo8">
    <w:name w:val="heading 8"/>
    <w:aliases w:val="Alpha List"/>
    <w:basedOn w:val="Sangranormal"/>
    <w:next w:val="Normal"/>
    <w:link w:val="Ttulo8Car"/>
    <w:rsid w:val="0007669C"/>
    <w:pPr>
      <w:numPr>
        <w:numId w:val="15"/>
      </w:numPr>
      <w:outlineLvl w:val="7"/>
    </w:pPr>
  </w:style>
  <w:style w:type="paragraph" w:styleId="Ttulo9">
    <w:name w:val="heading 9"/>
    <w:aliases w:val="Bullet List"/>
    <w:basedOn w:val="Prrafodelista"/>
    <w:next w:val="Normal"/>
    <w:link w:val="Ttulo9Car"/>
    <w:rsid w:val="0007669C"/>
    <w:pPr>
      <w:numPr>
        <w:numId w:val="14"/>
      </w:numPr>
      <w:spacing w:after="240"/>
      <w:outlineLvl w:val="8"/>
    </w:pPr>
    <w:rPr>
      <w:rFonts w:asciiTheme="minorHAnsi" w:eastAsia="MS Mincho" w:hAnsiTheme="minorHAnsi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C53"/>
    <w:rPr>
      <w:rFonts w:ascii="Arial" w:eastAsia="Times New Roman" w:hAnsi="Arial" w:cs="Arial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502F5"/>
    <w:rPr>
      <w:rFonts w:ascii="Arial" w:eastAsia="MS Mincho" w:hAnsi="Arial" w:cs="Arial"/>
      <w:b/>
      <w:szCs w:val="24"/>
    </w:rPr>
  </w:style>
  <w:style w:type="character" w:customStyle="1" w:styleId="Ttulo3Car">
    <w:name w:val="Título 3 Car"/>
    <w:basedOn w:val="Fuentedeprrafopredeter"/>
    <w:link w:val="Ttulo3"/>
    <w:rsid w:val="00A502F5"/>
    <w:rPr>
      <w:rFonts w:ascii="Arial" w:hAnsi="Arial" w:cs="Arial"/>
      <w:b/>
    </w:rPr>
  </w:style>
  <w:style w:type="character" w:customStyle="1" w:styleId="Ttulo4Car">
    <w:name w:val="Título 4 Car"/>
    <w:basedOn w:val="Fuentedeprrafopredeter"/>
    <w:link w:val="Ttulo4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character" w:customStyle="1" w:styleId="Ttulo5Car">
    <w:name w:val="Título 5 Car"/>
    <w:basedOn w:val="Fuentedeprrafopredeter"/>
    <w:link w:val="Ttulo5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7Car">
    <w:name w:val="Título 7 Car"/>
    <w:aliases w:val="Table Heading Car"/>
    <w:basedOn w:val="Fuentedeprrafopredeter"/>
    <w:link w:val="Ttulo7"/>
    <w:rsid w:val="00B9537B"/>
    <w:rPr>
      <w:rFonts w:ascii="Times New Roman" w:eastAsia="Times New Roman" w:hAnsi="Times New Roman"/>
      <w:b/>
    </w:rPr>
  </w:style>
  <w:style w:type="paragraph" w:styleId="Sangranormal">
    <w:name w:val="Normal Indent"/>
    <w:basedOn w:val="Normal"/>
    <w:rsid w:val="007F3179"/>
    <w:pPr>
      <w:tabs>
        <w:tab w:val="left" w:pos="720"/>
      </w:tabs>
      <w:spacing w:after="0"/>
      <w:ind w:left="720"/>
    </w:pPr>
    <w:rPr>
      <w:rFonts w:eastAsia="Times New Roman"/>
      <w:sz w:val="22"/>
    </w:rPr>
  </w:style>
  <w:style w:type="character" w:customStyle="1" w:styleId="Ttulo8Car">
    <w:name w:val="Título 8 Car"/>
    <w:aliases w:val="Alpha List Car"/>
    <w:basedOn w:val="Fuentedeprrafopredeter"/>
    <w:link w:val="Ttulo8"/>
    <w:rsid w:val="0007669C"/>
    <w:rPr>
      <w:rFonts w:ascii="Times New Roman" w:eastAsia="Times New Roman" w:hAnsi="Times New Roman"/>
      <w:sz w:val="22"/>
    </w:rPr>
  </w:style>
  <w:style w:type="paragraph" w:styleId="Prrafodelista">
    <w:name w:val="List Paragraph"/>
    <w:basedOn w:val="Normal"/>
    <w:uiPriority w:val="34"/>
    <w:qFormat/>
    <w:rsid w:val="007F3179"/>
    <w:pPr>
      <w:spacing w:after="0"/>
      <w:ind w:left="720"/>
      <w:contextualSpacing/>
    </w:pPr>
    <w:rPr>
      <w:rFonts w:eastAsia="Times New Roman"/>
      <w:sz w:val="20"/>
    </w:rPr>
  </w:style>
  <w:style w:type="character" w:customStyle="1" w:styleId="Ttulo9Car">
    <w:name w:val="Título 9 Car"/>
    <w:aliases w:val="Bullet List Car"/>
    <w:basedOn w:val="Fuentedeprrafopredeter"/>
    <w:link w:val="Ttulo9"/>
    <w:rsid w:val="0007669C"/>
    <w:rPr>
      <w:rFonts w:asciiTheme="minorHAnsi" w:eastAsia="MS Mincho" w:hAnsiTheme="minorHAnsi" w:cs="Arial"/>
      <w:szCs w:val="24"/>
    </w:rPr>
  </w:style>
  <w:style w:type="paragraph" w:customStyle="1" w:styleId="ReportTitle">
    <w:name w:val="Report Title"/>
    <w:basedOn w:val="Normal"/>
    <w:qFormat/>
    <w:rsid w:val="006D68C6"/>
    <w:pPr>
      <w:spacing w:after="360" w:line="216" w:lineRule="auto"/>
    </w:pPr>
    <w:rPr>
      <w:rFonts w:ascii="Arial" w:hAnsi="Arial"/>
      <w:b/>
      <w:color w:val="428F35"/>
      <w:sz w:val="56"/>
    </w:rPr>
  </w:style>
  <w:style w:type="paragraph" w:customStyle="1" w:styleId="ReportPreparedby">
    <w:name w:val="Report Prepared by"/>
    <w:basedOn w:val="Normal"/>
    <w:qFormat/>
    <w:rsid w:val="006D68C6"/>
    <w:pPr>
      <w:spacing w:after="0"/>
    </w:pPr>
    <w:rPr>
      <w:rFonts w:ascii="Arial" w:hAnsi="Arial"/>
      <w:sz w:val="28"/>
    </w:rPr>
  </w:style>
  <w:style w:type="paragraph" w:customStyle="1" w:styleId="MonthYear">
    <w:name w:val="Month Year"/>
    <w:basedOn w:val="Normal"/>
    <w:qFormat/>
    <w:rsid w:val="006D68C6"/>
    <w:pPr>
      <w:spacing w:after="120"/>
    </w:pPr>
    <w:rPr>
      <w:rFonts w:ascii="Arial" w:hAnsi="Arial"/>
      <w:b/>
      <w:sz w:val="56"/>
    </w:rPr>
  </w:style>
  <w:style w:type="paragraph" w:customStyle="1" w:styleId="ReportNumber">
    <w:name w:val="Report Number"/>
    <w:basedOn w:val="Normal"/>
    <w:qFormat/>
    <w:rsid w:val="00EB6223"/>
    <w:pPr>
      <w:spacing w:after="120"/>
      <w:jc w:val="right"/>
    </w:pPr>
    <w:rPr>
      <w:rFonts w:ascii="Arial" w:hAnsi="Arial"/>
      <w:b/>
      <w:sz w:val="56"/>
    </w:rPr>
  </w:style>
  <w:style w:type="paragraph" w:styleId="Piedepgina">
    <w:name w:val="footer"/>
    <w:basedOn w:val="Normal"/>
    <w:link w:val="Piedepgina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7F3179"/>
    <w:rPr>
      <w:rFonts w:ascii="Times New Roman" w:eastAsia="Times New Roman" w:hAnsi="Times New Roman" w:cs="Times New Roman"/>
      <w:sz w:val="22"/>
      <w:szCs w:val="20"/>
    </w:rPr>
  </w:style>
  <w:style w:type="character" w:styleId="Nmerodepgina">
    <w:name w:val="page number"/>
    <w:basedOn w:val="Fuentedeprrafopredeter"/>
    <w:rsid w:val="007F3179"/>
    <w:rPr>
      <w:sz w:val="20"/>
    </w:rPr>
  </w:style>
  <w:style w:type="paragraph" w:styleId="Encabezado">
    <w:name w:val="header"/>
    <w:basedOn w:val="Normal"/>
    <w:link w:val="Encabezado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7F3179"/>
    <w:pPr>
      <w:spacing w:before="240" w:after="240"/>
      <w:ind w:left="1080"/>
    </w:pPr>
    <w:rPr>
      <w:rFonts w:ascii="Arial" w:eastAsia="Times New Roman" w:hAnsi="Arial"/>
      <w:sz w:val="20"/>
      <w:lang w:val="en-AU"/>
    </w:rPr>
  </w:style>
  <w:style w:type="character" w:customStyle="1" w:styleId="SangradetextonormalCar">
    <w:name w:val="Sangría de texto normal Car"/>
    <w:basedOn w:val="Fuentedeprrafopredeter"/>
    <w:link w:val="Sangradetextonormal"/>
    <w:rsid w:val="007F3179"/>
    <w:rPr>
      <w:rFonts w:ascii="Arial" w:eastAsia="Times New Roman" w:hAnsi="Arial" w:cs="Times New Roman"/>
      <w:sz w:val="20"/>
      <w:szCs w:val="20"/>
      <w:lang w:val="en-AU"/>
    </w:rPr>
  </w:style>
  <w:style w:type="paragraph" w:styleId="TDC1">
    <w:name w:val="toc 1"/>
    <w:basedOn w:val="Normal"/>
    <w:next w:val="Normal"/>
    <w:autoRedefine/>
    <w:uiPriority w:val="39"/>
    <w:rsid w:val="00866805"/>
    <w:pPr>
      <w:tabs>
        <w:tab w:val="left" w:pos="360"/>
        <w:tab w:val="left" w:pos="1560"/>
        <w:tab w:val="right" w:leader="dot" w:pos="8640"/>
      </w:tabs>
      <w:spacing w:before="120" w:after="120"/>
    </w:pPr>
    <w:rPr>
      <w:rFonts w:ascii="Arial" w:eastAsia="Times New Roman" w:hAnsi="Arial" w:cs="Arial"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F01FD"/>
    <w:pPr>
      <w:tabs>
        <w:tab w:val="left" w:pos="1320"/>
        <w:tab w:val="right" w:leader="dot" w:pos="8630"/>
      </w:tabs>
      <w:spacing w:before="120" w:after="120"/>
      <w:ind w:left="600"/>
    </w:pPr>
    <w:rPr>
      <w:rFonts w:ascii="Arial" w:eastAsia="Times New Roman" w:hAnsi="Arial"/>
      <w:sz w:val="22"/>
    </w:rPr>
  </w:style>
  <w:style w:type="character" w:styleId="Refdenotaalpie">
    <w:name w:val="footnote reference"/>
    <w:basedOn w:val="Fuentedeprrafopredeter"/>
    <w:rsid w:val="007F3179"/>
    <w:rPr>
      <w:vertAlign w:val="superscript"/>
    </w:rPr>
  </w:style>
  <w:style w:type="paragraph" w:styleId="Textonotapie">
    <w:name w:val="footnote text"/>
    <w:basedOn w:val="Normal"/>
    <w:link w:val="TextonotapieCar"/>
    <w:rsid w:val="007F3179"/>
    <w:pPr>
      <w:tabs>
        <w:tab w:val="left" w:pos="720"/>
      </w:tabs>
      <w:spacing w:after="0"/>
    </w:pPr>
    <w:rPr>
      <w:rFonts w:eastAsia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3179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F3179"/>
    <w:rPr>
      <w:color w:val="0000FF"/>
      <w:u w:val="single"/>
    </w:rPr>
  </w:style>
  <w:style w:type="character" w:customStyle="1" w:styleId="InitialStyle">
    <w:name w:val="InitialStyle"/>
    <w:rsid w:val="007F3179"/>
    <w:rPr>
      <w:rFonts w:ascii="Arial" w:hAnsi="Arial" w:cs="Arial"/>
    </w:rPr>
  </w:style>
  <w:style w:type="paragraph" w:styleId="Descripcin">
    <w:name w:val="caption"/>
    <w:aliases w:val="Figure Caption"/>
    <w:basedOn w:val="Normal"/>
    <w:next w:val="Normal"/>
    <w:qFormat/>
    <w:rsid w:val="00B9537B"/>
    <w:pPr>
      <w:tabs>
        <w:tab w:val="left" w:pos="720"/>
      </w:tabs>
      <w:spacing w:before="240" w:after="240"/>
      <w:jc w:val="center"/>
    </w:pPr>
    <w:rPr>
      <w:rFonts w:eastAsia="MS Mincho"/>
      <w:b/>
    </w:rPr>
  </w:style>
  <w:style w:type="paragraph" w:customStyle="1" w:styleId="body">
    <w:name w:val="body"/>
    <w:basedOn w:val="Normal"/>
    <w:link w:val="bodyChar"/>
    <w:rsid w:val="007F3179"/>
    <w:pPr>
      <w:tabs>
        <w:tab w:val="left" w:pos="1418"/>
        <w:tab w:val="left" w:pos="2835"/>
        <w:tab w:val="left" w:pos="4253"/>
      </w:tabs>
      <w:spacing w:after="288"/>
      <w:ind w:left="720"/>
    </w:pPr>
    <w:rPr>
      <w:rFonts w:eastAsia="Times New Roman"/>
      <w:lang w:val="en-GB"/>
    </w:rPr>
  </w:style>
  <w:style w:type="character" w:customStyle="1" w:styleId="bodyChar">
    <w:name w:val="body Char"/>
    <w:basedOn w:val="Fuentedeprrafopredeter"/>
    <w:link w:val="body"/>
    <w:locked/>
    <w:rsid w:val="007F3179"/>
    <w:rPr>
      <w:rFonts w:ascii="Times New Roman" w:eastAsia="Times New Roman" w:hAnsi="Times New Roman" w:cs="Times New Roman"/>
      <w:szCs w:val="20"/>
      <w:lang w:val="en-GB"/>
    </w:rPr>
  </w:style>
  <w:style w:type="paragraph" w:styleId="Textoindependiente">
    <w:name w:val="Body Text"/>
    <w:basedOn w:val="Normal"/>
    <w:link w:val="TextoindependienteCar"/>
    <w:rsid w:val="007F3179"/>
    <w:pPr>
      <w:spacing w:after="0" w:line="480" w:lineRule="auto"/>
      <w:jc w:val="center"/>
    </w:pPr>
    <w:rPr>
      <w:rFonts w:ascii="Arial" w:eastAsia="Times New Roman" w:hAnsi="Arial"/>
      <w:b/>
      <w:sz w:val="44"/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7F3179"/>
    <w:rPr>
      <w:rFonts w:ascii="Arial" w:eastAsia="Times New Roman" w:hAnsi="Arial" w:cs="Times New Roman"/>
      <w:b/>
      <w:sz w:val="44"/>
      <w:szCs w:val="20"/>
      <w:lang w:val="pt-BR"/>
    </w:rPr>
  </w:style>
  <w:style w:type="paragraph" w:customStyle="1" w:styleId="Body0">
    <w:name w:val="Body"/>
    <w:basedOn w:val="Normal"/>
    <w:rsid w:val="007F3179"/>
    <w:pPr>
      <w:tabs>
        <w:tab w:val="left" w:pos="720"/>
      </w:tabs>
      <w:spacing w:after="0"/>
    </w:pPr>
    <w:rPr>
      <w:rFonts w:eastAsia="Times New Roman"/>
      <w:color w:val="000000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7F3179"/>
    <w:pPr>
      <w:spacing w:after="0"/>
      <w:ind w:left="1080" w:hanging="1080"/>
    </w:pPr>
    <w:rPr>
      <w:rFonts w:eastAsia="Times New Roman"/>
      <w:b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Sangra3detindependiente">
    <w:name w:val="Body Text Indent 3"/>
    <w:basedOn w:val="Normal"/>
    <w:link w:val="Sangra3detindependienteCar"/>
    <w:rsid w:val="007F3179"/>
    <w:pPr>
      <w:spacing w:after="0"/>
      <w:ind w:left="1440" w:hanging="360"/>
    </w:pPr>
    <w:rPr>
      <w:rFonts w:eastAsia="Times New Roman"/>
      <w:b/>
      <w:lang w:val="en-AU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Textosinformato">
    <w:name w:val="Plain Text"/>
    <w:basedOn w:val="Normal"/>
    <w:link w:val="TextosinformatoCar"/>
    <w:rsid w:val="007F3179"/>
    <w:pPr>
      <w:widowControl w:val="0"/>
      <w:spacing w:after="0"/>
    </w:pPr>
    <w:rPr>
      <w:rFonts w:ascii="Courier New" w:eastAsia="Times New Roman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7F3179"/>
    <w:rPr>
      <w:rFonts w:ascii="Courier New" w:eastAsia="Times New Roman" w:hAnsi="Courier New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7F3179"/>
    <w:pPr>
      <w:spacing w:after="0"/>
    </w:pPr>
    <w:rPr>
      <w:rFonts w:eastAsia="Times New Roman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rsid w:val="007F3179"/>
    <w:pPr>
      <w:spacing w:after="0"/>
    </w:pPr>
    <w:rPr>
      <w:rFonts w:eastAsia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Textodebloque">
    <w:name w:val="Block Text"/>
    <w:basedOn w:val="Normal"/>
    <w:rsid w:val="007F3179"/>
    <w:pPr>
      <w:tabs>
        <w:tab w:val="left" w:pos="2552"/>
        <w:tab w:val="left" w:pos="7938"/>
      </w:tabs>
      <w:spacing w:after="0"/>
      <w:ind w:left="2552" w:right="660" w:hanging="851"/>
    </w:pPr>
    <w:rPr>
      <w:rFonts w:eastAsia="Times New Roman"/>
      <w:sz w:val="20"/>
    </w:rPr>
  </w:style>
  <w:style w:type="paragraph" w:styleId="Mapadeldocumento">
    <w:name w:val="Document Map"/>
    <w:basedOn w:val="Normal"/>
    <w:link w:val="MapadeldocumentoCar"/>
    <w:rsid w:val="007F3179"/>
    <w:pPr>
      <w:shd w:val="clear" w:color="auto" w:fill="000080"/>
      <w:spacing w:after="0"/>
    </w:pPr>
    <w:rPr>
      <w:rFonts w:ascii="Tahoma" w:eastAsia="Times New Roman" w:hAnsi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rsid w:val="007F317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DC2">
    <w:name w:val="toc 2"/>
    <w:basedOn w:val="Normal"/>
    <w:next w:val="Normal"/>
    <w:autoRedefine/>
    <w:uiPriority w:val="39"/>
    <w:rsid w:val="0038786C"/>
    <w:pPr>
      <w:tabs>
        <w:tab w:val="left" w:pos="900"/>
        <w:tab w:val="right" w:leader="dot" w:pos="8640"/>
      </w:tabs>
      <w:spacing w:before="120" w:after="120"/>
      <w:ind w:left="360"/>
    </w:pPr>
    <w:rPr>
      <w:rFonts w:ascii="Arial" w:eastAsia="Times New Roman" w:hAnsi="Arial"/>
      <w:noProof/>
      <w:sz w:val="22"/>
    </w:rPr>
  </w:style>
  <w:style w:type="paragraph" w:customStyle="1" w:styleId="Referncias">
    <w:name w:val="Referências"/>
    <w:basedOn w:val="Normal"/>
    <w:rsid w:val="007F3179"/>
    <w:pPr>
      <w:keepLines/>
      <w:tabs>
        <w:tab w:val="left" w:pos="720"/>
        <w:tab w:val="right" w:pos="2835"/>
        <w:tab w:val="left" w:pos="3119"/>
      </w:tabs>
      <w:spacing w:after="120"/>
      <w:ind w:left="3119" w:hanging="1701"/>
    </w:pPr>
    <w:rPr>
      <w:rFonts w:eastAsia="Times New Roman"/>
      <w:sz w:val="22"/>
      <w:lang w:val="pt-BR"/>
    </w:rPr>
  </w:style>
  <w:style w:type="paragraph" w:customStyle="1" w:styleId="NormalSingleSpace">
    <w:name w:val="Normal Single Space"/>
    <w:basedOn w:val="Normal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paragraph" w:customStyle="1" w:styleId="reference0">
    <w:name w:val="reference"/>
    <w:aliases w:val="r"/>
    <w:basedOn w:val="Normal"/>
    <w:rsid w:val="007F3179"/>
    <w:pPr>
      <w:tabs>
        <w:tab w:val="left" w:pos="720"/>
      </w:tabs>
      <w:spacing w:after="100"/>
      <w:ind w:left="540" w:hanging="540"/>
    </w:pPr>
    <w:rPr>
      <w:rFonts w:ascii="Times" w:eastAsia="Times New Roman" w:hAnsi="Times"/>
      <w:sz w:val="20"/>
    </w:rPr>
  </w:style>
  <w:style w:type="paragraph" w:customStyle="1" w:styleId="HangIndent">
    <w:name w:val="HangIndent"/>
    <w:basedOn w:val="Normal"/>
    <w:rsid w:val="007F3179"/>
    <w:pPr>
      <w:tabs>
        <w:tab w:val="left" w:pos="720"/>
      </w:tabs>
      <w:spacing w:after="0"/>
      <w:ind w:left="720" w:hanging="720"/>
    </w:pPr>
    <w:rPr>
      <w:rFonts w:eastAsia="Times New Roman"/>
      <w:sz w:val="22"/>
    </w:rPr>
  </w:style>
  <w:style w:type="paragraph" w:customStyle="1" w:styleId="Reference">
    <w:name w:val="Reference"/>
    <w:basedOn w:val="HangIndent"/>
    <w:rsid w:val="007F3179"/>
    <w:pPr>
      <w:numPr>
        <w:numId w:val="11"/>
      </w:numPr>
      <w:spacing w:after="40"/>
    </w:pPr>
    <w:rPr>
      <w:sz w:val="20"/>
    </w:rPr>
  </w:style>
  <w:style w:type="paragraph" w:styleId="Listaconvietas">
    <w:name w:val="List Bullet"/>
    <w:basedOn w:val="Normal"/>
    <w:autoRedefine/>
    <w:rsid w:val="007F3179"/>
    <w:pPr>
      <w:numPr>
        <w:numId w:val="1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2">
    <w:name w:val="List Bullet 2"/>
    <w:basedOn w:val="Normal"/>
    <w:autoRedefine/>
    <w:rsid w:val="007F3179"/>
    <w:pPr>
      <w:numPr>
        <w:numId w:val="2"/>
      </w:numPr>
      <w:spacing w:after="0"/>
    </w:pPr>
    <w:rPr>
      <w:rFonts w:eastAsia="Times New Roman"/>
      <w:sz w:val="22"/>
    </w:rPr>
  </w:style>
  <w:style w:type="paragraph" w:styleId="Listaconvietas3">
    <w:name w:val="List Bullet 3"/>
    <w:basedOn w:val="Normal"/>
    <w:autoRedefine/>
    <w:rsid w:val="007F3179"/>
    <w:pPr>
      <w:numPr>
        <w:numId w:val="3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4">
    <w:name w:val="List Bullet 4"/>
    <w:basedOn w:val="Normal"/>
    <w:autoRedefine/>
    <w:rsid w:val="007F3179"/>
    <w:pPr>
      <w:numPr>
        <w:numId w:val="4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5">
    <w:name w:val="List Bullet 5"/>
    <w:basedOn w:val="Normal"/>
    <w:autoRedefine/>
    <w:rsid w:val="007F3179"/>
    <w:pPr>
      <w:numPr>
        <w:numId w:val="5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">
    <w:name w:val="List Number"/>
    <w:basedOn w:val="Normal"/>
    <w:rsid w:val="007F3179"/>
    <w:pPr>
      <w:numPr>
        <w:numId w:val="6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2">
    <w:name w:val="List Number 2"/>
    <w:basedOn w:val="Normal"/>
    <w:rsid w:val="007F3179"/>
    <w:pPr>
      <w:numPr>
        <w:numId w:val="7"/>
      </w:numPr>
      <w:spacing w:after="0"/>
    </w:pPr>
    <w:rPr>
      <w:rFonts w:eastAsia="Times New Roman"/>
      <w:sz w:val="22"/>
    </w:rPr>
  </w:style>
  <w:style w:type="paragraph" w:styleId="Listaconnmeros3">
    <w:name w:val="List Number 3"/>
    <w:basedOn w:val="Normal"/>
    <w:rsid w:val="007F3179"/>
    <w:pPr>
      <w:numPr>
        <w:numId w:val="8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4">
    <w:name w:val="List Number 4"/>
    <w:basedOn w:val="Normal"/>
    <w:rsid w:val="007F3179"/>
    <w:pPr>
      <w:numPr>
        <w:numId w:val="9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5">
    <w:name w:val="List Number 5"/>
    <w:basedOn w:val="Normal"/>
    <w:rsid w:val="007F3179"/>
    <w:pPr>
      <w:numPr>
        <w:numId w:val="10"/>
      </w:numPr>
      <w:tabs>
        <w:tab w:val="left" w:pos="720"/>
      </w:tabs>
      <w:spacing w:after="0"/>
    </w:pPr>
    <w:rPr>
      <w:rFonts w:eastAsia="Times New Roman"/>
      <w:sz w:val="22"/>
    </w:rPr>
  </w:style>
  <w:style w:type="character" w:styleId="Hipervnculovisitado">
    <w:name w:val="FollowedHyperlink"/>
    <w:basedOn w:val="Fuentedeprrafopredeter"/>
    <w:rsid w:val="007F3179"/>
    <w:rPr>
      <w:color w:val="800080"/>
      <w:u w:val="single"/>
    </w:rPr>
  </w:style>
  <w:style w:type="paragraph" w:customStyle="1" w:styleId="DefaultText">
    <w:name w:val="Default Text"/>
    <w:basedOn w:val="Normal"/>
    <w:rsid w:val="007F3179"/>
    <w:pPr>
      <w:widowControl w:val="0"/>
      <w:autoSpaceDE w:val="0"/>
      <w:autoSpaceDN w:val="0"/>
      <w:adjustRightInd w:val="0"/>
      <w:spacing w:after="0"/>
    </w:pPr>
    <w:rPr>
      <w:rFonts w:eastAsia="Times New Roman"/>
    </w:rPr>
  </w:style>
  <w:style w:type="paragraph" w:customStyle="1" w:styleId="CellLittReferenceNumber">
    <w:name w:val="Cell_Litt_Reference_Number"/>
    <w:basedOn w:val="Textoindependiente"/>
    <w:rsid w:val="007F3179"/>
    <w:pPr>
      <w:spacing w:before="40" w:line="240" w:lineRule="auto"/>
      <w:ind w:left="57"/>
      <w:jc w:val="left"/>
    </w:pPr>
    <w:rPr>
      <w:rFonts w:ascii="Times New Roman" w:hAnsi="Times New Roman"/>
      <w:sz w:val="28"/>
      <w:lang w:val="en-GB"/>
    </w:rPr>
  </w:style>
  <w:style w:type="paragraph" w:styleId="Textodeglobo">
    <w:name w:val="Balloon Text"/>
    <w:basedOn w:val="Normal"/>
    <w:link w:val="TextodegloboCar"/>
    <w:uiPriority w:val="99"/>
    <w:rsid w:val="007F3179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F3179"/>
    <w:rPr>
      <w:rFonts w:ascii="Tahoma" w:eastAsia="Times New Roman" w:hAnsi="Tahoma" w:cs="Tahoma"/>
      <w:sz w:val="16"/>
      <w:szCs w:val="16"/>
    </w:rPr>
  </w:style>
  <w:style w:type="paragraph" w:styleId="Lista2">
    <w:name w:val="List 2"/>
    <w:basedOn w:val="Normal"/>
    <w:rsid w:val="007F3179"/>
    <w:pPr>
      <w:tabs>
        <w:tab w:val="left" w:pos="720"/>
      </w:tabs>
      <w:spacing w:after="0"/>
      <w:ind w:left="720" w:hanging="360"/>
    </w:pPr>
    <w:rPr>
      <w:rFonts w:eastAsia="Times New Roman"/>
      <w:sz w:val="22"/>
    </w:rPr>
  </w:style>
  <w:style w:type="table" w:styleId="Tablaconcuadrcula">
    <w:name w:val="Table Grid"/>
    <w:basedOn w:val="Tablanormal"/>
    <w:uiPriority w:val="59"/>
    <w:rsid w:val="007F3179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7">
    <w:name w:val="index 7"/>
    <w:basedOn w:val="Normal"/>
    <w:next w:val="Normal"/>
    <w:autoRedefine/>
    <w:rsid w:val="007F3179"/>
    <w:pPr>
      <w:spacing w:after="0"/>
      <w:ind w:left="1540" w:hanging="220"/>
    </w:pPr>
    <w:rPr>
      <w:rFonts w:eastAsia="Times New Roman"/>
      <w:sz w:val="22"/>
    </w:rPr>
  </w:style>
  <w:style w:type="paragraph" w:styleId="Lista">
    <w:name w:val="List"/>
    <w:basedOn w:val="Normal"/>
    <w:rsid w:val="007F3179"/>
    <w:pPr>
      <w:tabs>
        <w:tab w:val="left" w:pos="720"/>
      </w:tabs>
      <w:spacing w:after="0"/>
      <w:ind w:left="360" w:hanging="360"/>
    </w:pPr>
    <w:rPr>
      <w:rFonts w:eastAsia="Times New Roman"/>
      <w:sz w:val="22"/>
    </w:rPr>
  </w:style>
  <w:style w:type="paragraph" w:styleId="Lista3">
    <w:name w:val="List 3"/>
    <w:basedOn w:val="Normal"/>
    <w:rsid w:val="007F3179"/>
    <w:pPr>
      <w:tabs>
        <w:tab w:val="left" w:pos="720"/>
      </w:tabs>
      <w:spacing w:after="0"/>
      <w:ind w:left="1080" w:hanging="360"/>
    </w:pPr>
    <w:rPr>
      <w:rFonts w:eastAsia="Times New Roman"/>
      <w:sz w:val="22"/>
    </w:rPr>
  </w:style>
  <w:style w:type="paragraph" w:styleId="Lista4">
    <w:name w:val="List 4"/>
    <w:basedOn w:val="Normal"/>
    <w:rsid w:val="007F3179"/>
    <w:pPr>
      <w:tabs>
        <w:tab w:val="left" w:pos="720"/>
      </w:tabs>
      <w:spacing w:after="0"/>
      <w:ind w:left="1440" w:hanging="360"/>
    </w:pPr>
    <w:rPr>
      <w:rFonts w:eastAsia="Times New Roman"/>
      <w:sz w:val="22"/>
    </w:rPr>
  </w:style>
  <w:style w:type="paragraph" w:styleId="Lista5">
    <w:name w:val="List 5"/>
    <w:basedOn w:val="Normal"/>
    <w:rsid w:val="007F3179"/>
    <w:pPr>
      <w:tabs>
        <w:tab w:val="left" w:pos="720"/>
      </w:tabs>
      <w:spacing w:after="0"/>
      <w:ind w:left="1800" w:hanging="360"/>
    </w:pPr>
    <w:rPr>
      <w:rFonts w:eastAsia="Times New Roman"/>
      <w:sz w:val="22"/>
    </w:rPr>
  </w:style>
  <w:style w:type="paragraph" w:styleId="Continuarlista">
    <w:name w:val="List Continue"/>
    <w:basedOn w:val="Normal"/>
    <w:rsid w:val="007F3179"/>
    <w:pPr>
      <w:tabs>
        <w:tab w:val="left" w:pos="720"/>
      </w:tabs>
      <w:spacing w:after="120"/>
      <w:ind w:left="360"/>
    </w:pPr>
    <w:rPr>
      <w:rFonts w:eastAsia="Times New Roman"/>
      <w:sz w:val="22"/>
    </w:rPr>
  </w:style>
  <w:style w:type="paragraph" w:styleId="Continuarlista2">
    <w:name w:val="List Continue 2"/>
    <w:basedOn w:val="Normal"/>
    <w:rsid w:val="007F3179"/>
    <w:pPr>
      <w:tabs>
        <w:tab w:val="left" w:pos="720"/>
      </w:tabs>
      <w:spacing w:after="120"/>
      <w:ind w:left="720"/>
    </w:pPr>
    <w:rPr>
      <w:rFonts w:eastAsia="Times New Roman"/>
      <w:sz w:val="22"/>
    </w:rPr>
  </w:style>
  <w:style w:type="paragraph" w:styleId="Continuarlista3">
    <w:name w:val="List Continue 3"/>
    <w:basedOn w:val="Normal"/>
    <w:rsid w:val="007F3179"/>
    <w:pPr>
      <w:tabs>
        <w:tab w:val="left" w:pos="720"/>
      </w:tabs>
      <w:spacing w:after="120"/>
      <w:ind w:left="1080"/>
    </w:pPr>
    <w:rPr>
      <w:rFonts w:eastAsia="Times New Roman"/>
      <w:sz w:val="22"/>
    </w:rPr>
  </w:style>
  <w:style w:type="paragraph" w:styleId="Continuarlista4">
    <w:name w:val="List Continue 4"/>
    <w:basedOn w:val="Normal"/>
    <w:rsid w:val="007F3179"/>
    <w:pPr>
      <w:tabs>
        <w:tab w:val="left" w:pos="720"/>
      </w:tabs>
      <w:spacing w:after="120"/>
      <w:ind w:left="1440"/>
    </w:pPr>
    <w:rPr>
      <w:rFonts w:eastAsia="Times New Roman"/>
      <w:sz w:val="22"/>
    </w:rPr>
  </w:style>
  <w:style w:type="paragraph" w:styleId="Continuarlista5">
    <w:name w:val="List Continue 5"/>
    <w:basedOn w:val="Normal"/>
    <w:rsid w:val="007F3179"/>
    <w:pPr>
      <w:tabs>
        <w:tab w:val="left" w:pos="720"/>
      </w:tabs>
      <w:spacing w:after="120"/>
      <w:ind w:left="1800"/>
    </w:pPr>
    <w:rPr>
      <w:rFonts w:eastAsia="Times New Roman"/>
      <w:sz w:val="22"/>
    </w:rPr>
  </w:style>
  <w:style w:type="paragraph" w:styleId="Encabezadodemensaje">
    <w:name w:val="Message Header"/>
    <w:basedOn w:val="Normal"/>
    <w:link w:val="EncabezadodemensajeCar"/>
    <w:rsid w:val="007F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720"/>
      </w:tabs>
      <w:spacing w:after="0"/>
      <w:ind w:left="1080" w:hanging="1080"/>
    </w:pPr>
    <w:rPr>
      <w:rFonts w:ascii="Arial" w:eastAsia="Times New Roman" w:hAnsi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F3179"/>
    <w:rPr>
      <w:rFonts w:ascii="Arial" w:eastAsia="Times New Roman" w:hAnsi="Arial" w:cs="Times New Roman"/>
      <w:szCs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EncabezadodenotaCar">
    <w:name w:val="Encabezado de nota Car"/>
    <w:basedOn w:val="Fuentedeprrafopredeter"/>
    <w:link w:val="Encabezadodenot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ludo">
    <w:name w:val="Salutation"/>
    <w:basedOn w:val="Normal"/>
    <w:next w:val="Normal"/>
    <w:link w:val="Saludo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SaludoCar">
    <w:name w:val="Saludo Car"/>
    <w:basedOn w:val="Fuentedeprrafopredeter"/>
    <w:link w:val="Salu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Firma">
    <w:name w:val="Signature"/>
    <w:basedOn w:val="Normal"/>
    <w:link w:val="FirmaCar"/>
    <w:rsid w:val="007F3179"/>
    <w:pPr>
      <w:tabs>
        <w:tab w:val="left" w:pos="720"/>
      </w:tabs>
      <w:spacing w:after="0"/>
      <w:ind w:left="4320"/>
    </w:pPr>
    <w:rPr>
      <w:rFonts w:eastAsia="Times New Roman"/>
      <w:sz w:val="22"/>
    </w:rPr>
  </w:style>
  <w:style w:type="character" w:customStyle="1" w:styleId="FirmaCar">
    <w:name w:val="Firma Car"/>
    <w:basedOn w:val="Fuentedeprrafopredeter"/>
    <w:link w:val="Firm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ubttulo">
    <w:name w:val="Subtitle"/>
    <w:basedOn w:val="Normal"/>
    <w:link w:val="SubttuloCar"/>
    <w:qFormat/>
    <w:rsid w:val="007F3179"/>
    <w:pPr>
      <w:tabs>
        <w:tab w:val="left" w:pos="720"/>
      </w:tabs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tuloCar">
    <w:name w:val="Subtítulo Car"/>
    <w:basedOn w:val="Fuentedeprrafopredeter"/>
    <w:link w:val="Subttulo"/>
    <w:rsid w:val="007F3179"/>
    <w:rPr>
      <w:rFonts w:ascii="Arial" w:eastAsia="Times New Roman" w:hAnsi="Arial" w:cs="Times New Roman"/>
      <w:szCs w:val="20"/>
    </w:rPr>
  </w:style>
  <w:style w:type="paragraph" w:styleId="Ttulo">
    <w:name w:val="Title"/>
    <w:basedOn w:val="Normal"/>
    <w:link w:val="TtuloCar"/>
    <w:rsid w:val="007F3179"/>
    <w:pPr>
      <w:tabs>
        <w:tab w:val="left" w:pos="720"/>
      </w:tabs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7F3179"/>
    <w:rPr>
      <w:rFonts w:ascii="Arial" w:eastAsia="Times New Roman" w:hAnsi="Arial" w:cs="Times New Roman"/>
      <w:b/>
      <w:kern w:val="28"/>
      <w:sz w:val="32"/>
      <w:szCs w:val="20"/>
    </w:rPr>
  </w:style>
  <w:style w:type="character" w:styleId="Refdecomentario">
    <w:name w:val="annotation reference"/>
    <w:basedOn w:val="Fuentedeprrafopredeter"/>
    <w:rsid w:val="007F317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3179"/>
    <w:pPr>
      <w:spacing w:after="0"/>
    </w:pPr>
    <w:rPr>
      <w:rFonts w:eastAsia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3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3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7F3179"/>
    <w:pPr>
      <w:numPr>
        <w:numId w:val="12"/>
      </w:numPr>
      <w:tabs>
        <w:tab w:val="clear" w:pos="1080"/>
        <w:tab w:val="num" w:pos="1440"/>
      </w:tabs>
      <w:spacing w:after="0"/>
      <w:ind w:left="1080"/>
    </w:pPr>
    <w:rPr>
      <w:rFonts w:ascii="Arial" w:eastAsia="Times New Roman" w:hAnsi="Arial"/>
    </w:rPr>
  </w:style>
  <w:style w:type="paragraph" w:customStyle="1" w:styleId="Text">
    <w:name w:val="Text"/>
    <w:basedOn w:val="Normal"/>
    <w:rsid w:val="007F3179"/>
    <w:pPr>
      <w:widowControl w:val="0"/>
      <w:spacing w:after="0" w:line="252" w:lineRule="auto"/>
      <w:ind w:firstLine="240"/>
    </w:pPr>
    <w:rPr>
      <w:rFonts w:eastAsia="Times New Roman"/>
      <w:sz w:val="20"/>
    </w:rPr>
  </w:style>
  <w:style w:type="paragraph" w:customStyle="1" w:styleId="References">
    <w:name w:val="References"/>
    <w:basedOn w:val="Listaconnmeros"/>
    <w:rsid w:val="007F3179"/>
    <w:pPr>
      <w:numPr>
        <w:numId w:val="13"/>
      </w:numPr>
      <w:tabs>
        <w:tab w:val="clear" w:pos="720"/>
      </w:tabs>
    </w:pPr>
    <w:rPr>
      <w:sz w:val="16"/>
    </w:rPr>
  </w:style>
  <w:style w:type="paragraph" w:styleId="TtuloTDC">
    <w:name w:val="TOC Heading"/>
    <w:basedOn w:val="Ttulo1"/>
    <w:next w:val="Normal"/>
    <w:uiPriority w:val="39"/>
    <w:unhideWhenUsed/>
    <w:rsid w:val="00D20C24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equation">
    <w:name w:val="equation"/>
    <w:basedOn w:val="Normal"/>
    <w:rsid w:val="00075370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</w:rPr>
  </w:style>
  <w:style w:type="paragraph" w:customStyle="1" w:styleId="tablecolhead">
    <w:name w:val="table col head"/>
    <w:basedOn w:val="Normal"/>
    <w:rsid w:val="00075370"/>
    <w:pPr>
      <w:spacing w:after="0"/>
      <w:jc w:val="center"/>
    </w:pPr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075370"/>
    <w:rPr>
      <w:i/>
      <w:iCs/>
      <w:sz w:val="15"/>
      <w:szCs w:val="15"/>
    </w:rPr>
  </w:style>
  <w:style w:type="paragraph" w:customStyle="1" w:styleId="tablecopy">
    <w:name w:val="table copy"/>
    <w:rsid w:val="00075370"/>
    <w:pPr>
      <w:spacing w:after="0"/>
      <w:jc w:val="both"/>
    </w:pPr>
    <w:rPr>
      <w:rFonts w:ascii="Times New Roman" w:eastAsia="Times New Roman" w:hAnsi="Times New Roman"/>
      <w:noProof/>
      <w:sz w:val="16"/>
      <w:szCs w:val="16"/>
    </w:rPr>
  </w:style>
  <w:style w:type="character" w:styleId="Textoennegrita">
    <w:name w:val="Strong"/>
    <w:uiPriority w:val="22"/>
    <w:qFormat/>
    <w:rsid w:val="00075370"/>
    <w:rPr>
      <w:b/>
      <w:bCs/>
    </w:rPr>
  </w:style>
  <w:style w:type="paragraph" w:customStyle="1" w:styleId="Copyright">
    <w:name w:val="Copyright"/>
    <w:basedOn w:val="Normal"/>
    <w:qFormat/>
    <w:rsid w:val="000A6261"/>
    <w:pPr>
      <w:spacing w:after="0"/>
    </w:pPr>
    <w:rPr>
      <w:rFonts w:ascii="Arial" w:hAnsi="Arial"/>
      <w:b/>
      <w:color w:val="FFFFFF" w:themeColor="background1"/>
      <w:sz w:val="28"/>
    </w:rPr>
  </w:style>
  <w:style w:type="paragraph" w:customStyle="1" w:styleId="CIGREtext">
    <w:name w:val="CIGRE_text"/>
    <w:basedOn w:val="Normal"/>
    <w:rsid w:val="00AE13E5"/>
    <w:pPr>
      <w:tabs>
        <w:tab w:val="left" w:pos="720"/>
      </w:tabs>
      <w:spacing w:after="180"/>
    </w:pPr>
    <w:rPr>
      <w:rFonts w:eastAsia="Times New Roman"/>
      <w:sz w:val="22"/>
    </w:rPr>
  </w:style>
  <w:style w:type="paragraph" w:customStyle="1" w:styleId="CIGREChapterTitle">
    <w:name w:val="CIGRE_Chapter_Title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32"/>
    </w:rPr>
  </w:style>
  <w:style w:type="paragraph" w:customStyle="1" w:styleId="CIGREHeading2">
    <w:name w:val="CIGRE_Heading_2"/>
    <w:basedOn w:val="Ttulo2"/>
    <w:rsid w:val="00AE13E5"/>
    <w:pPr>
      <w:numPr>
        <w:ilvl w:val="0"/>
        <w:numId w:val="0"/>
      </w:numPr>
      <w:tabs>
        <w:tab w:val="num" w:pos="720"/>
      </w:tabs>
      <w:spacing w:before="0" w:after="120"/>
      <w:ind w:left="720" w:hanging="720"/>
    </w:pPr>
    <w:rPr>
      <w:rFonts w:eastAsia="Times New Roman" w:cs="Times New Roman"/>
      <w:szCs w:val="20"/>
    </w:rPr>
  </w:style>
  <w:style w:type="paragraph" w:customStyle="1" w:styleId="CIGREHeading3">
    <w:name w:val="CIGRE_Heading_3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22"/>
      <w:szCs w:val="22"/>
    </w:rPr>
  </w:style>
  <w:style w:type="paragraph" w:customStyle="1" w:styleId="CIGREHeading4">
    <w:name w:val="CIGRE_Heading_4"/>
    <w:rsid w:val="00AE13E5"/>
    <w:pPr>
      <w:tabs>
        <w:tab w:val="left" w:pos="720"/>
      </w:tabs>
      <w:spacing w:after="120"/>
      <w:ind w:left="720" w:hanging="720"/>
    </w:pPr>
    <w:rPr>
      <w:rFonts w:ascii="Times New Roman" w:eastAsia="Times New Roman" w:hAnsi="Times New Roman"/>
      <w:i/>
      <w:sz w:val="22"/>
      <w:szCs w:val="22"/>
    </w:rPr>
  </w:style>
  <w:style w:type="paragraph" w:customStyle="1" w:styleId="HeadingA1">
    <w:name w:val="Heading A1"/>
    <w:basedOn w:val="Ttulo1"/>
    <w:next w:val="Normal"/>
    <w:qFormat/>
    <w:rsid w:val="004E1808"/>
    <w:pPr>
      <w:pageBreakBefore/>
      <w:numPr>
        <w:numId w:val="17"/>
      </w:numPr>
    </w:pPr>
    <w:rPr>
      <w:szCs w:val="24"/>
    </w:rPr>
  </w:style>
  <w:style w:type="paragraph" w:customStyle="1" w:styleId="HeadingA2">
    <w:name w:val="Heading A2"/>
    <w:basedOn w:val="Ttulo2"/>
    <w:next w:val="Normal"/>
    <w:qFormat/>
    <w:rsid w:val="004E1808"/>
    <w:pPr>
      <w:numPr>
        <w:numId w:val="17"/>
      </w:numPr>
    </w:pPr>
  </w:style>
  <w:style w:type="paragraph" w:customStyle="1" w:styleId="HeadingA3">
    <w:name w:val="Heading A3"/>
    <w:basedOn w:val="Ttulo3"/>
    <w:next w:val="Normal"/>
    <w:qFormat/>
    <w:rsid w:val="004E1808"/>
    <w:pPr>
      <w:numPr>
        <w:numId w:val="17"/>
      </w:numPr>
    </w:pPr>
  </w:style>
  <w:style w:type="paragraph" w:customStyle="1" w:styleId="HeadingA4">
    <w:name w:val="Heading A4"/>
    <w:basedOn w:val="Ttulo3"/>
    <w:next w:val="Normal"/>
    <w:qFormat/>
    <w:rsid w:val="004E1808"/>
    <w:pPr>
      <w:numPr>
        <w:ilvl w:val="3"/>
        <w:numId w:val="17"/>
      </w:numPr>
    </w:pPr>
  </w:style>
  <w:style w:type="paragraph" w:customStyle="1" w:styleId="APARRAFO1">
    <w:name w:val="APARRAFO 1"/>
    <w:basedOn w:val="Normal"/>
    <w:qFormat/>
    <w:rsid w:val="00B0550F"/>
    <w:pPr>
      <w:spacing w:before="120" w:after="120"/>
      <w:ind w:left="709" w:firstLine="709"/>
    </w:pPr>
    <w:rPr>
      <w:rFonts w:ascii="Arial Unicode MS" w:eastAsia="Arial Unicode MS" w:hAnsi="Arial Unicode MS" w:cstheme="minorBidi"/>
      <w:sz w:val="22"/>
      <w:szCs w:val="22"/>
      <w:lang w:val="es-PE"/>
    </w:rPr>
  </w:style>
  <w:style w:type="paragraph" w:customStyle="1" w:styleId="ACODIGO">
    <w:name w:val="ACODIGO"/>
    <w:basedOn w:val="APARRAFO1"/>
    <w:qFormat/>
    <w:rsid w:val="00AE6A58"/>
    <w:pPr>
      <w:framePr w:wrap="around" w:vAnchor="text" w:hAnchor="text" w:y="1"/>
      <w:pBdr>
        <w:top w:val="single" w:sz="2" w:space="1" w:color="5F497A" w:themeColor="accent4" w:themeShade="BF"/>
        <w:left w:val="single" w:sz="2" w:space="4" w:color="5F497A" w:themeColor="accent4" w:themeShade="BF"/>
        <w:bottom w:val="single" w:sz="2" w:space="1" w:color="5F497A" w:themeColor="accent4" w:themeShade="BF"/>
        <w:right w:val="single" w:sz="2" w:space="4" w:color="5F497A" w:themeColor="accent4" w:themeShade="BF"/>
      </w:pBdr>
      <w:shd w:val="clear" w:color="auto" w:fill="F5F2F8"/>
      <w:tabs>
        <w:tab w:val="left" w:pos="284"/>
      </w:tabs>
      <w:spacing w:before="0" w:after="0"/>
      <w:ind w:left="0" w:firstLine="0"/>
    </w:pPr>
    <w:rPr>
      <w:rFonts w:ascii="Courier New" w:hAnsi="Courier New"/>
      <w:sz w:val="16"/>
    </w:rPr>
  </w:style>
  <w:style w:type="paragraph" w:styleId="HTMLconformatoprevio">
    <w:name w:val="HTML Preformatted"/>
    <w:basedOn w:val="Normal"/>
    <w:link w:val="HTMLconformatoprevioCar"/>
    <w:unhideWhenUsed/>
    <w:rsid w:val="00EA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rsid w:val="00EA2EEC"/>
    <w:rPr>
      <w:rFonts w:ascii="Courier New" w:eastAsia="Times New Roman" w:hAnsi="Courier New" w:cs="Courier New"/>
      <w:sz w:val="20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13E59"/>
    <w:pPr>
      <w:spacing w:after="0"/>
    </w:pPr>
  </w:style>
  <w:style w:type="paragraph" w:styleId="NormalWeb">
    <w:name w:val="Normal (Web)"/>
    <w:basedOn w:val="Normal"/>
    <w:uiPriority w:val="99"/>
    <w:unhideWhenUsed/>
    <w:rsid w:val="00370D57"/>
    <w:pPr>
      <w:spacing w:before="100" w:beforeAutospacing="1" w:after="100" w:afterAutospacing="1"/>
      <w:jc w:val="left"/>
    </w:pPr>
    <w:rPr>
      <w:rFonts w:eastAsia="Times New Roman"/>
      <w:szCs w:val="24"/>
      <w:lang w:val="es-PE" w:eastAsia="es-PE"/>
    </w:rPr>
  </w:style>
  <w:style w:type="paragraph" w:customStyle="1" w:styleId="WW-PlainText">
    <w:name w:val="WW-Plain Text"/>
    <w:basedOn w:val="Normal"/>
    <w:rsid w:val="00370D57"/>
    <w:pPr>
      <w:suppressAutoHyphens/>
      <w:spacing w:after="0"/>
      <w:jc w:val="left"/>
    </w:pPr>
    <w:rPr>
      <w:rFonts w:ascii="Courier New" w:eastAsia="Times New Roman" w:hAnsi="Courier New"/>
      <w:sz w:val="20"/>
      <w:lang w:val="es-AR" w:eastAsia="es-ES"/>
    </w:rPr>
  </w:style>
  <w:style w:type="character" w:customStyle="1" w:styleId="a1">
    <w:name w:val="a1"/>
    <w:rsid w:val="00370D57"/>
    <w:rPr>
      <w:color w:val="008000"/>
    </w:rPr>
  </w:style>
  <w:style w:type="character" w:styleId="MquinadeescribirHTML">
    <w:name w:val="HTML Typewriter"/>
    <w:basedOn w:val="Fuentedeprrafopredeter"/>
    <w:rsid w:val="00370D57"/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370D5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70D57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 w:val="22"/>
      <w:szCs w:val="22"/>
      <w:lang w:val="es-PE"/>
    </w:rPr>
  </w:style>
  <w:style w:type="paragraph" w:customStyle="1" w:styleId="ATitulo1">
    <w:name w:val="ATitulo 1"/>
    <w:basedOn w:val="ATitulo0"/>
    <w:qFormat/>
    <w:rsid w:val="00370D57"/>
    <w:pPr>
      <w:numPr>
        <w:numId w:val="0"/>
      </w:numPr>
      <w:ind w:left="397" w:right="-28"/>
      <w:jc w:val="right"/>
      <w:outlineLvl w:val="1"/>
    </w:pPr>
    <w:rPr>
      <w:rFonts w:ascii="Arial" w:hAnsi="Arial"/>
      <w:sz w:val="28"/>
    </w:rPr>
  </w:style>
  <w:style w:type="paragraph" w:customStyle="1" w:styleId="ATitulo0">
    <w:name w:val="ATitulo 0"/>
    <w:basedOn w:val="Normal"/>
    <w:rsid w:val="00370D57"/>
    <w:pPr>
      <w:numPr>
        <w:numId w:val="18"/>
      </w:numPr>
      <w:spacing w:before="120" w:after="360"/>
      <w:jc w:val="center"/>
    </w:pPr>
    <w:rPr>
      <w:rFonts w:ascii="Comic Sans MS" w:eastAsia="Times New Roman" w:hAnsi="Comic Sans MS" w:cs="Courier New"/>
      <w:b/>
      <w:color w:val="000066"/>
      <w:sz w:val="32"/>
      <w:szCs w:val="32"/>
      <w:lang w:val="es-ES" w:eastAsia="es-ES"/>
    </w:rPr>
  </w:style>
  <w:style w:type="paragraph" w:customStyle="1" w:styleId="ATitulo3">
    <w:name w:val="ATitulo 3"/>
    <w:basedOn w:val="Normal"/>
    <w:next w:val="Normal"/>
    <w:autoRedefine/>
    <w:rsid w:val="00370D57"/>
    <w:pPr>
      <w:keepNext/>
      <w:widowControl w:val="0"/>
      <w:tabs>
        <w:tab w:val="num" w:pos="680"/>
      </w:tabs>
      <w:spacing w:before="240" w:after="120"/>
      <w:ind w:left="567" w:hanging="567"/>
      <w:outlineLvl w:val="3"/>
    </w:pPr>
    <w:rPr>
      <w:rFonts w:ascii="Arial Unicode MS" w:eastAsia="Arial Unicode MS" w:hAnsi="Arial Unicode MS" w:cs="Arial Unicode MS"/>
      <w:b/>
      <w:bCs/>
      <w:caps/>
      <w:noProof/>
      <w:color w:val="333333"/>
      <w:sz w:val="28"/>
      <w:szCs w:val="28"/>
      <w:lang w:val="es-ES" w:eastAsia="es-ES"/>
    </w:rPr>
  </w:style>
  <w:style w:type="paragraph" w:customStyle="1" w:styleId="ATitulo4">
    <w:name w:val="ATitulo 4"/>
    <w:basedOn w:val="ATitulo3"/>
    <w:next w:val="Normal"/>
    <w:autoRedefine/>
    <w:rsid w:val="00370D57"/>
    <w:pPr>
      <w:numPr>
        <w:ilvl w:val="4"/>
      </w:numPr>
      <w:tabs>
        <w:tab w:val="num" w:pos="567"/>
        <w:tab w:val="num" w:pos="680"/>
      </w:tabs>
      <w:ind w:left="567" w:hanging="567"/>
      <w:outlineLvl w:val="4"/>
    </w:pPr>
    <w:rPr>
      <w:caps w:val="0"/>
      <w:smallCaps/>
    </w:rPr>
  </w:style>
  <w:style w:type="paragraph" w:customStyle="1" w:styleId="ATitulo5">
    <w:name w:val="ATitulo 5"/>
    <w:basedOn w:val="ATitulo4"/>
    <w:next w:val="Normal"/>
    <w:autoRedefine/>
    <w:rsid w:val="00370D57"/>
    <w:pPr>
      <w:numPr>
        <w:ilvl w:val="5"/>
      </w:numPr>
      <w:tabs>
        <w:tab w:val="num" w:pos="567"/>
      </w:tabs>
      <w:ind w:left="567" w:hanging="567"/>
      <w:outlineLvl w:val="5"/>
    </w:pPr>
  </w:style>
  <w:style w:type="paragraph" w:customStyle="1" w:styleId="APNumeracin1">
    <w:name w:val="APNumeración 1"/>
    <w:basedOn w:val="Normal"/>
    <w:autoRedefine/>
    <w:rsid w:val="001E3A78"/>
    <w:pPr>
      <w:widowControl w:val="0"/>
      <w:numPr>
        <w:numId w:val="31"/>
      </w:numPr>
      <w:tabs>
        <w:tab w:val="num" w:pos="567"/>
      </w:tabs>
      <w:spacing w:after="0" w:line="220" w:lineRule="exact"/>
      <w:outlineLvl w:val="6"/>
    </w:pPr>
    <w:rPr>
      <w:rFonts w:ascii="Arial Unicode MS" w:eastAsia="Arial Unicode MS" w:hAnsi="Arial Unicode MS" w:cs="Arial Unicode MS"/>
      <w:sz w:val="20"/>
      <w:szCs w:val="24"/>
      <w:lang w:val="es-MX" w:eastAsia="es-ES"/>
    </w:rPr>
  </w:style>
  <w:style w:type="paragraph" w:customStyle="1" w:styleId="APNumeracion2">
    <w:name w:val="APNumeracion 2"/>
    <w:basedOn w:val="APNumeracin1"/>
    <w:autoRedefine/>
    <w:rsid w:val="00370D57"/>
    <w:pPr>
      <w:numPr>
        <w:ilvl w:val="7"/>
      </w:numPr>
      <w:tabs>
        <w:tab w:val="num" w:pos="567"/>
      </w:tabs>
      <w:ind w:left="567" w:hanging="567"/>
      <w:outlineLvl w:val="7"/>
    </w:pPr>
  </w:style>
  <w:style w:type="paragraph" w:customStyle="1" w:styleId="APNumeracin3">
    <w:name w:val="APNumeración 3"/>
    <w:basedOn w:val="APNumeracion2"/>
    <w:autoRedefine/>
    <w:rsid w:val="00370D57"/>
    <w:pPr>
      <w:numPr>
        <w:ilvl w:val="8"/>
      </w:numPr>
      <w:tabs>
        <w:tab w:val="num" w:pos="567"/>
      </w:tabs>
      <w:ind w:left="567" w:hanging="567"/>
      <w:outlineLvl w:val="8"/>
    </w:pPr>
  </w:style>
  <w:style w:type="paragraph" w:customStyle="1" w:styleId="ATitulo2">
    <w:name w:val="ATitulo 2"/>
    <w:basedOn w:val="Normal"/>
    <w:next w:val="Normal"/>
    <w:autoRedefine/>
    <w:rsid w:val="00370D57"/>
    <w:pPr>
      <w:keepNext/>
      <w:widowControl w:val="0"/>
      <w:numPr>
        <w:ilvl w:val="2"/>
        <w:numId w:val="20"/>
      </w:numPr>
      <w:spacing w:before="240" w:after="120"/>
      <w:outlineLvl w:val="2"/>
    </w:pPr>
    <w:rPr>
      <w:rFonts w:ascii="Arial Unicode MS" w:eastAsia="Arial Unicode MS" w:hAnsi="Arial Unicode MS" w:cs="Arial Unicode MS"/>
      <w:b/>
      <w:caps/>
      <w:noProof/>
      <w:color w:val="4B4A4C"/>
      <w:sz w:val="28"/>
      <w:szCs w:val="28"/>
      <w:lang w:val="es-ES" w:eastAsia="es-ES"/>
    </w:rPr>
  </w:style>
  <w:style w:type="paragraph" w:customStyle="1" w:styleId="AParrafo10">
    <w:name w:val="AParrafo 1"/>
    <w:link w:val="AParrafo1Car"/>
    <w:autoRedefine/>
    <w:rsid w:val="00370D57"/>
    <w:pPr>
      <w:widowControl w:val="0"/>
      <w:spacing w:before="120" w:after="120" w:line="220" w:lineRule="exact"/>
      <w:ind w:left="567"/>
      <w:jc w:val="both"/>
    </w:pPr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character" w:customStyle="1" w:styleId="AParrafo1Car">
    <w:name w:val="AParrafo 1 Car"/>
    <w:link w:val="AParrafo10"/>
    <w:rsid w:val="00370D57"/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paragraph" w:customStyle="1" w:styleId="Agrafico">
    <w:name w:val="Agrafico"/>
    <w:basedOn w:val="Normal"/>
    <w:qFormat/>
    <w:rsid w:val="00370D57"/>
    <w:pPr>
      <w:spacing w:after="0"/>
      <w:ind w:left="567"/>
      <w:jc w:val="center"/>
    </w:pPr>
    <w:rPr>
      <w:rFonts w:ascii="Arial" w:eastAsia="Times New Roman" w:hAnsi="Arial" w:cs="Arial"/>
      <w:noProof/>
      <w:color w:val="555555"/>
      <w:sz w:val="18"/>
      <w:szCs w:val="18"/>
      <w:lang w:val="es-ES" w:eastAsia="es-ES"/>
    </w:rPr>
  </w:style>
  <w:style w:type="paragraph" w:customStyle="1" w:styleId="ACodigo0">
    <w:name w:val="ACodigo"/>
    <w:basedOn w:val="Normal"/>
    <w:link w:val="ACodigoCar"/>
    <w:autoRedefine/>
    <w:rsid w:val="00370D57"/>
    <w:pPr>
      <w:widowControl w:val="0"/>
      <w:pBdr>
        <w:top w:val="single" w:sz="4" w:space="1" w:color="33CCCC"/>
        <w:left w:val="single" w:sz="4" w:space="4" w:color="33CCCC"/>
        <w:bottom w:val="single" w:sz="4" w:space="1" w:color="33CCCC"/>
        <w:right w:val="single" w:sz="4" w:space="4" w:color="33CCCC"/>
      </w:pBdr>
      <w:shd w:val="clear" w:color="auto" w:fill="F9F9F9"/>
      <w:tabs>
        <w:tab w:val="left" w:pos="284"/>
      </w:tabs>
      <w:spacing w:after="0"/>
      <w:ind w:left="567"/>
    </w:pPr>
    <w:rPr>
      <w:rFonts w:ascii="Courier New" w:eastAsia="Arial Unicode MS" w:hAnsi="Courier New" w:cs="Arial Unicode MS"/>
      <w:color w:val="333333"/>
      <w:spacing w:val="-14"/>
      <w:sz w:val="20"/>
      <w:lang w:val="es-ES" w:eastAsia="es-ES"/>
    </w:rPr>
  </w:style>
  <w:style w:type="character" w:customStyle="1" w:styleId="ACodigoCar">
    <w:name w:val="ACodigo Car"/>
    <w:link w:val="ACodigo0"/>
    <w:rsid w:val="00370D57"/>
    <w:rPr>
      <w:rFonts w:ascii="Courier New" w:eastAsia="Arial Unicode MS" w:hAnsi="Courier New" w:cs="Arial Unicode MS"/>
      <w:color w:val="333333"/>
      <w:spacing w:val="-14"/>
      <w:sz w:val="20"/>
      <w:shd w:val="clear" w:color="auto" w:fill="F9F9F9"/>
      <w:lang w:val="es-ES" w:eastAsia="es-ES"/>
    </w:rPr>
  </w:style>
  <w:style w:type="paragraph" w:customStyle="1" w:styleId="ALista2">
    <w:name w:val="ALista 2"/>
    <w:basedOn w:val="Normal"/>
    <w:link w:val="ALista2Car"/>
    <w:autoRedefine/>
    <w:rsid w:val="00370D57"/>
    <w:pPr>
      <w:widowControl w:val="0"/>
      <w:numPr>
        <w:numId w:val="19"/>
      </w:numPr>
      <w:tabs>
        <w:tab w:val="clear" w:pos="1040"/>
        <w:tab w:val="left" w:pos="1134"/>
      </w:tabs>
      <w:spacing w:after="0" w:line="220" w:lineRule="exact"/>
      <w:ind w:left="1134" w:hanging="567"/>
    </w:pPr>
    <w:rPr>
      <w:rFonts w:ascii="Arial Unicode MS" w:eastAsia="Arial Unicode MS" w:hAnsi="Arial Unicode MS" w:cs="Arial Unicode MS"/>
      <w:noProof/>
      <w:sz w:val="20"/>
      <w:lang w:val="es-MX" w:eastAsia="es-ES"/>
    </w:rPr>
  </w:style>
  <w:style w:type="character" w:customStyle="1" w:styleId="ALista2Car">
    <w:name w:val="ALista 2 Car"/>
    <w:link w:val="ALista2"/>
    <w:rsid w:val="00370D57"/>
    <w:rPr>
      <w:rFonts w:ascii="Arial Unicode MS" w:eastAsia="Arial Unicode MS" w:hAnsi="Arial Unicode MS" w:cs="Arial Unicode MS"/>
      <w:noProof/>
      <w:sz w:val="20"/>
      <w:lang w:val="es-MX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BB7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nhideWhenUsed/>
    <w:rsid w:val="001E3A78"/>
  </w:style>
  <w:style w:type="character" w:styleId="CdigoHTML">
    <w:name w:val="HTML Code"/>
    <w:basedOn w:val="Fuentedeprrafopredeter"/>
    <w:uiPriority w:val="99"/>
    <w:semiHidden/>
    <w:unhideWhenUsed/>
    <w:rsid w:val="00751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_a306\Downloads\Practicas%20de%20Desarrollo%20de%20Apli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DFS21</b:Tag>
    <b:SourceType>JournalArticle</b:SourceType>
    <b:Guid>{94B2618F-775C-45EC-A717-0DE9AB8473F4}</b:Guid>
    <b:Title>"A Study on the Performance of Java Virtual Machine Garbage Collectors</b:Title>
    <b:Year>2021</b:Year>
    <b:Author>
      <b:Author>
        <b:NameList>
          <b:Person>
            <b:Last>D. F. Silva</b:Last>
            <b:First>R.</b:First>
            <b:Middle>M. F. Lima, E. R. M. Madeira</b:Middle>
          </b:Person>
        </b:NameList>
      </b:Author>
    </b:Author>
    <b:JournalName>2021 IEEE International Conference on Software Testing, Verification and Validation Workshops (ICSTW)</b:JournalName>
    <b:Pages>23-31</b:Pages>
    <b:Volume>1</b:Volume>
    <b:Issue>35</b:Issue>
    <b:RefOrder>1</b:RefOrder>
  </b:Source>
  <b:Source>
    <b:Tag>Cay09</b:Tag>
    <b:SourceType>Book</b:SourceType>
    <b:Guid>{2D62EAF3-74C7-47D8-9D14-3D2B8E503A53}</b:Guid>
    <b:Author>
      <b:Author>
        <b:NameList>
          <b:Person>
            <b:Last>Hortsmann</b:Last>
            <b:First>Cay</b:First>
          </b:Person>
        </b:NameList>
      </b:Author>
    </b:Author>
    <b:Title>Big Java</b:Title>
    <b:Year>2009</b:Year>
    <b:City>San José</b:City>
    <b:Publisher>Pearson</b:Publisher>
    <b:RefOrder>2</b:RefOrder>
  </b:Source>
  <b:Source>
    <b:Tag>Cay19</b:Tag>
    <b:SourceType>Book</b:SourceType>
    <b:Guid>{73FD54E3-5BA8-4EEF-905F-3F2D3720EF8A}</b:Guid>
    <b:Title>Big Java: Early Objects</b:Title>
    <b:Year>2019</b:Year>
    <b:Author>
      <b:Author>
        <b:NameList>
          <b:Person>
            <b:Last>Hortsmann</b:Last>
            <b:First>Cay</b:First>
            <b:Middle>S.</b:Middle>
          </b:Person>
        </b:NameList>
      </b:Author>
    </b:Author>
    <b:City>Hoboken</b:City>
    <b:Publisher>John Wiley &amp; Sons</b:Publisher>
    <b:RefOrder>4</b:RefOrder>
  </b:Source>
  <b:Source>
    <b:Tag>Ora94</b:Tag>
    <b:SourceType>InternetSite</b:SourceType>
    <b:Guid>{5F22A3C9-90E6-4718-95A8-450B3F008369}</b:Guid>
    <b:Title>The Java™ Tutorials</b:Title>
    <b:Year>1994</b:Year>
    <b:Author>
      <b:Author>
        <b:NameList>
          <b:Person>
            <b:Last>Oracle</b:Last>
          </b:Person>
        </b:NameList>
      </b:Author>
    </b:Author>
    <b:ProductionCompany>Oracle</b:ProductionCompany>
    <b:YearAccessed>2024</b:YearAccessed>
    <b:MonthAccessed>07</b:MonthAccessed>
    <b:DayAccessed>28</b:DayAccessed>
    <b:URL>https://docs.oracle.com/javase/tutorial/index.html</b:URL>
    <b:RefOrder>3</b:RefOrder>
  </b:Source>
</b:Sources>
</file>

<file path=customXml/itemProps1.xml><?xml version="1.0" encoding="utf-8"?>
<ds:datastoreItem xmlns:ds="http://schemas.openxmlformats.org/officeDocument/2006/customXml" ds:itemID="{21A00AEB-EEBE-4609-9F23-4CDC3B76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 de Desarrollo de Aplicaciones</Template>
  <TotalTime>7</TotalTime>
  <Pages>1</Pages>
  <Words>2500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Tennessee Valley Authority</Company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ALVARO YUJRA LAURA</cp:lastModifiedBy>
  <cp:revision>4</cp:revision>
  <cp:lastPrinted>2025-03-19T02:39:00Z</cp:lastPrinted>
  <dcterms:created xsi:type="dcterms:W3CDTF">2025-03-18T18:25:00Z</dcterms:created>
  <dcterms:modified xsi:type="dcterms:W3CDTF">2025-03-19T02:39:00Z</dcterms:modified>
</cp:coreProperties>
</file>